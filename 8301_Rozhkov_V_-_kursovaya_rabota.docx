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1C24B" w14:textId="77777777" w:rsidR="00594AD8" w:rsidRPr="002845CB" w:rsidRDefault="00594AD8" w:rsidP="006E2E1B">
      <w:pPr>
        <w:pStyle w:val="13"/>
        <w:spacing w:before="240"/>
        <w:jc w:val="center"/>
        <w:rPr>
          <w:b/>
          <w:sz w:val="32"/>
          <w:szCs w:val="32"/>
        </w:rPr>
      </w:pPr>
      <w:bookmarkStart w:id="0" w:name="_Toc525734930"/>
      <w:bookmarkStart w:id="1" w:name="_Toc525735200"/>
      <w:bookmarkStart w:id="2" w:name="_Toc525735265"/>
      <w:r w:rsidRPr="002845CB">
        <w:rPr>
          <w:b/>
          <w:sz w:val="32"/>
          <w:szCs w:val="32"/>
        </w:rPr>
        <w:t>МИНОБРНАУКИ РОССИИ</w:t>
      </w:r>
      <w:bookmarkEnd w:id="0"/>
      <w:bookmarkEnd w:id="1"/>
      <w:bookmarkEnd w:id="2"/>
    </w:p>
    <w:p w14:paraId="4137B593" w14:textId="77777777" w:rsidR="00594AD8" w:rsidRPr="002845CB" w:rsidRDefault="00594AD8" w:rsidP="00A0225C">
      <w:pPr>
        <w:pStyle w:val="13"/>
        <w:jc w:val="center"/>
        <w:rPr>
          <w:b/>
          <w:sz w:val="32"/>
          <w:szCs w:val="32"/>
        </w:rPr>
      </w:pPr>
      <w:bookmarkStart w:id="3" w:name="_Toc525734931"/>
      <w:bookmarkStart w:id="4" w:name="_Toc525735201"/>
      <w:bookmarkStart w:id="5" w:name="_Toc525735266"/>
      <w:r w:rsidRPr="002845CB">
        <w:rPr>
          <w:b/>
          <w:sz w:val="32"/>
          <w:szCs w:val="32"/>
        </w:rPr>
        <w:t>Санкт-Петербургский государственный</w:t>
      </w:r>
      <w:bookmarkEnd w:id="3"/>
      <w:bookmarkEnd w:id="4"/>
      <w:bookmarkEnd w:id="5"/>
    </w:p>
    <w:p w14:paraId="113DABAF" w14:textId="77777777" w:rsidR="00594AD8" w:rsidRPr="002845CB" w:rsidRDefault="00E64889" w:rsidP="00A0225C">
      <w:pPr>
        <w:pStyle w:val="13"/>
        <w:jc w:val="center"/>
        <w:rPr>
          <w:b/>
          <w:sz w:val="32"/>
          <w:szCs w:val="32"/>
        </w:rPr>
      </w:pPr>
      <w:bookmarkStart w:id="6" w:name="_Toc525734932"/>
      <w:bookmarkStart w:id="7" w:name="_Toc525735202"/>
      <w:bookmarkStart w:id="8" w:name="_Toc525735267"/>
      <w:r w:rsidRPr="002845CB">
        <w:rPr>
          <w:b/>
          <w:sz w:val="32"/>
          <w:szCs w:val="32"/>
        </w:rPr>
        <w:t>электротехнический университет</w:t>
      </w:r>
      <w:bookmarkEnd w:id="6"/>
      <w:bookmarkEnd w:id="7"/>
      <w:bookmarkEnd w:id="8"/>
    </w:p>
    <w:p w14:paraId="05F025E7" w14:textId="77777777" w:rsidR="00594AD8" w:rsidRPr="002845CB" w:rsidRDefault="00594AD8" w:rsidP="00A0225C">
      <w:pPr>
        <w:pStyle w:val="13"/>
        <w:jc w:val="center"/>
        <w:rPr>
          <w:b/>
          <w:sz w:val="32"/>
          <w:szCs w:val="32"/>
        </w:rPr>
      </w:pPr>
      <w:bookmarkStart w:id="9" w:name="_Toc525734933"/>
      <w:bookmarkStart w:id="10" w:name="_Toc525735203"/>
      <w:bookmarkStart w:id="11" w:name="_Toc525735268"/>
      <w:r w:rsidRPr="002845CB">
        <w:rPr>
          <w:b/>
          <w:sz w:val="32"/>
          <w:szCs w:val="32"/>
        </w:rPr>
        <w:t>«ЛЭТИ» им. В.И. Ульянова (Ленина)</w:t>
      </w:r>
      <w:bookmarkEnd w:id="9"/>
      <w:bookmarkEnd w:id="10"/>
      <w:bookmarkEnd w:id="11"/>
    </w:p>
    <w:p w14:paraId="68EAD3C6" w14:textId="739B35A7" w:rsidR="007F6E90" w:rsidRPr="00D02713" w:rsidRDefault="00594AD8" w:rsidP="00A0225C">
      <w:pPr>
        <w:pStyle w:val="13"/>
        <w:jc w:val="center"/>
        <w:rPr>
          <w:b/>
          <w:sz w:val="28"/>
          <w:szCs w:val="28"/>
        </w:rPr>
      </w:pPr>
      <w:bookmarkStart w:id="12" w:name="_Toc525734934"/>
      <w:bookmarkStart w:id="13" w:name="_Toc525735204"/>
      <w:bookmarkStart w:id="14" w:name="_Toc525735269"/>
      <w:r w:rsidRPr="002845CB">
        <w:rPr>
          <w:b/>
          <w:sz w:val="28"/>
          <w:szCs w:val="28"/>
        </w:rPr>
        <w:t xml:space="preserve">Кафедра </w:t>
      </w:r>
      <w:bookmarkEnd w:id="12"/>
      <w:bookmarkEnd w:id="13"/>
      <w:bookmarkEnd w:id="14"/>
      <w:r w:rsidR="00D02713">
        <w:rPr>
          <w:b/>
          <w:sz w:val="28"/>
          <w:szCs w:val="28"/>
        </w:rPr>
        <w:t>САПР</w:t>
      </w:r>
    </w:p>
    <w:p w14:paraId="13CB505D" w14:textId="3CFDC19C" w:rsidR="007F6E90" w:rsidRDefault="007F6E90" w:rsidP="00A0225C">
      <w:pPr>
        <w:spacing w:line="360" w:lineRule="auto"/>
        <w:ind w:firstLine="0"/>
        <w:rPr>
          <w:sz w:val="28"/>
          <w:szCs w:val="28"/>
        </w:rPr>
      </w:pPr>
    </w:p>
    <w:p w14:paraId="6DF9453A" w14:textId="77777777" w:rsidR="00707C96" w:rsidRPr="00E478EF" w:rsidRDefault="00707C96" w:rsidP="00A0225C">
      <w:pPr>
        <w:spacing w:line="360" w:lineRule="auto"/>
        <w:ind w:firstLine="0"/>
        <w:rPr>
          <w:sz w:val="28"/>
          <w:szCs w:val="28"/>
        </w:rPr>
      </w:pPr>
    </w:p>
    <w:p w14:paraId="79D6B5CE" w14:textId="77777777" w:rsidR="00594AD8" w:rsidRDefault="00594AD8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3D099E9D" w14:textId="77777777" w:rsidR="00594AD8" w:rsidRPr="002845CB" w:rsidRDefault="00594AD8" w:rsidP="00A0225C">
      <w:pPr>
        <w:pStyle w:val="13"/>
        <w:jc w:val="center"/>
        <w:rPr>
          <w:b/>
          <w:sz w:val="28"/>
          <w:szCs w:val="28"/>
        </w:rPr>
      </w:pPr>
    </w:p>
    <w:p w14:paraId="3516D3C3" w14:textId="24664D31" w:rsidR="00905D49" w:rsidRDefault="00A76C7A" w:rsidP="00B06C4C">
      <w:pPr>
        <w:pStyle w:val="13"/>
        <w:jc w:val="center"/>
        <w:rPr>
          <w:rStyle w:val="aff"/>
          <w:caps/>
          <w:smallCaps w:val="0"/>
          <w:sz w:val="28"/>
          <w:szCs w:val="28"/>
        </w:rPr>
      </w:pPr>
      <w:bookmarkStart w:id="15" w:name="_Toc525734935"/>
      <w:bookmarkStart w:id="16" w:name="_Toc525735205"/>
      <w:bookmarkStart w:id="17" w:name="_Toc525735270"/>
      <w:r w:rsidRPr="002845CB">
        <w:rPr>
          <w:rStyle w:val="aff"/>
          <w:caps/>
          <w:smallCaps w:val="0"/>
          <w:sz w:val="28"/>
          <w:szCs w:val="28"/>
        </w:rPr>
        <w:t>отчет</w:t>
      </w:r>
      <w:bookmarkEnd w:id="15"/>
      <w:bookmarkEnd w:id="16"/>
      <w:bookmarkEnd w:id="17"/>
    </w:p>
    <w:p w14:paraId="33D9642A" w14:textId="73B57261" w:rsidR="00D02713" w:rsidRPr="00707C96" w:rsidRDefault="00D02713" w:rsidP="00A0225C">
      <w:pPr>
        <w:pStyle w:val="13"/>
        <w:jc w:val="center"/>
        <w:rPr>
          <w:b/>
          <w:sz w:val="24"/>
          <w:szCs w:val="28"/>
        </w:rPr>
      </w:pPr>
      <w:bookmarkStart w:id="18" w:name="_Toc525734937"/>
      <w:bookmarkStart w:id="19" w:name="_Toc525735207"/>
      <w:bookmarkStart w:id="20" w:name="_Toc525735272"/>
      <w:r w:rsidRPr="00707C96">
        <w:rPr>
          <w:b/>
          <w:sz w:val="24"/>
          <w:szCs w:val="28"/>
        </w:rPr>
        <w:t xml:space="preserve">по </w:t>
      </w:r>
      <w:r w:rsidR="00EF3BD8" w:rsidRPr="00707C96">
        <w:rPr>
          <w:b/>
          <w:sz w:val="24"/>
          <w:szCs w:val="28"/>
        </w:rPr>
        <w:t>курсовой работе</w:t>
      </w:r>
      <w:r w:rsidRPr="00707C96">
        <w:rPr>
          <w:b/>
          <w:sz w:val="24"/>
          <w:szCs w:val="28"/>
        </w:rPr>
        <w:t xml:space="preserve"> </w:t>
      </w:r>
    </w:p>
    <w:p w14:paraId="47C6BACD" w14:textId="043C88F5" w:rsidR="00B06C4C" w:rsidRPr="00707C96" w:rsidRDefault="00B27337" w:rsidP="00A0225C">
      <w:pPr>
        <w:pStyle w:val="13"/>
        <w:jc w:val="center"/>
        <w:rPr>
          <w:b/>
          <w:sz w:val="24"/>
          <w:szCs w:val="28"/>
        </w:rPr>
      </w:pPr>
      <w:r w:rsidRPr="00707C96">
        <w:rPr>
          <w:b/>
          <w:sz w:val="24"/>
          <w:szCs w:val="28"/>
        </w:rPr>
        <w:t>по дисциплине «</w:t>
      </w:r>
      <w:r w:rsidR="00D02713" w:rsidRPr="00707C96">
        <w:rPr>
          <w:b/>
          <w:sz w:val="24"/>
          <w:szCs w:val="28"/>
        </w:rPr>
        <w:t>Алгоритмы и Структуры Данных</w:t>
      </w:r>
      <w:r w:rsidRPr="00707C96">
        <w:rPr>
          <w:b/>
          <w:sz w:val="24"/>
          <w:szCs w:val="28"/>
        </w:rPr>
        <w:t>»</w:t>
      </w:r>
      <w:bookmarkEnd w:id="18"/>
      <w:bookmarkEnd w:id="19"/>
      <w:bookmarkEnd w:id="20"/>
    </w:p>
    <w:p w14:paraId="215EE36A" w14:textId="6635394A" w:rsidR="009F41C0" w:rsidRPr="00707C96" w:rsidRDefault="009F41C0" w:rsidP="00A0225C">
      <w:pPr>
        <w:pStyle w:val="13"/>
        <w:jc w:val="center"/>
        <w:rPr>
          <w:b/>
          <w:sz w:val="24"/>
          <w:szCs w:val="28"/>
        </w:rPr>
      </w:pPr>
      <w:r w:rsidRPr="00707C96">
        <w:rPr>
          <w:b/>
          <w:sz w:val="24"/>
          <w:szCs w:val="28"/>
        </w:rPr>
        <w:t>Тема: «Потоки в сетях»</w:t>
      </w:r>
    </w:p>
    <w:p w14:paraId="16BF0F27" w14:textId="64E40BFE" w:rsidR="00D02713" w:rsidRPr="00707C96" w:rsidRDefault="009F41C0" w:rsidP="00A0225C">
      <w:pPr>
        <w:pStyle w:val="13"/>
        <w:jc w:val="center"/>
        <w:rPr>
          <w:b/>
          <w:sz w:val="24"/>
          <w:szCs w:val="28"/>
        </w:rPr>
      </w:pPr>
      <w:bookmarkStart w:id="21" w:name="_GoBack"/>
      <w:bookmarkEnd w:id="21"/>
      <w:r w:rsidRPr="00707C96">
        <w:rPr>
          <w:b/>
          <w:sz w:val="24"/>
          <w:szCs w:val="28"/>
        </w:rPr>
        <w:t>В</w:t>
      </w:r>
      <w:r w:rsidR="002D2CF1" w:rsidRPr="00707C96">
        <w:rPr>
          <w:b/>
          <w:sz w:val="24"/>
          <w:szCs w:val="28"/>
        </w:rPr>
        <w:t xml:space="preserve">ариант </w:t>
      </w:r>
      <w:r w:rsidRPr="00707C96">
        <w:rPr>
          <w:b/>
          <w:sz w:val="24"/>
          <w:szCs w:val="28"/>
        </w:rPr>
        <w:t>2</w:t>
      </w:r>
    </w:p>
    <w:p w14:paraId="6E738649" w14:textId="13A09A04" w:rsidR="00594AD8" w:rsidRPr="00D02713" w:rsidRDefault="00594AD8" w:rsidP="00D02713">
      <w:pPr>
        <w:pStyle w:val="13"/>
        <w:rPr>
          <w:b/>
          <w:sz w:val="28"/>
          <w:szCs w:val="28"/>
        </w:rPr>
      </w:pPr>
    </w:p>
    <w:p w14:paraId="60F38EAF" w14:textId="77777777" w:rsidR="00040050" w:rsidRDefault="00040050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2B781C66" w14:textId="63893F9B" w:rsidR="00DB1E5E" w:rsidRDefault="00DB1E5E" w:rsidP="009F41C0">
      <w:pPr>
        <w:spacing w:line="360" w:lineRule="auto"/>
        <w:ind w:firstLine="0"/>
        <w:rPr>
          <w:sz w:val="28"/>
          <w:szCs w:val="28"/>
        </w:rPr>
      </w:pPr>
    </w:p>
    <w:p w14:paraId="49204265" w14:textId="18674FEC" w:rsidR="00707C96" w:rsidRDefault="00707C96" w:rsidP="009F41C0">
      <w:pPr>
        <w:spacing w:line="360" w:lineRule="auto"/>
        <w:ind w:firstLine="0"/>
        <w:rPr>
          <w:sz w:val="28"/>
          <w:szCs w:val="28"/>
        </w:rPr>
      </w:pPr>
    </w:p>
    <w:p w14:paraId="28D10423" w14:textId="77777777" w:rsidR="00707C96" w:rsidRDefault="00707C96" w:rsidP="009F41C0">
      <w:pPr>
        <w:spacing w:line="360" w:lineRule="auto"/>
        <w:ind w:firstLine="0"/>
        <w:rPr>
          <w:sz w:val="28"/>
          <w:szCs w:val="28"/>
        </w:rPr>
      </w:pPr>
    </w:p>
    <w:p w14:paraId="39E63BB6" w14:textId="77777777" w:rsidR="00F365F1" w:rsidRDefault="00F365F1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508D99F8" w14:textId="77777777" w:rsidR="00F365F1" w:rsidRPr="00BE4534" w:rsidRDefault="00F365F1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6358ABAA" w14:textId="77777777" w:rsidR="00DB1E5E" w:rsidRPr="00216686" w:rsidRDefault="00DB1E5E" w:rsidP="00A0225C">
      <w:pPr>
        <w:spacing w:line="360" w:lineRule="auto"/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670"/>
        <w:gridCol w:w="1984"/>
        <w:gridCol w:w="1984"/>
      </w:tblGrid>
      <w:tr w:rsidR="007F6E90" w:rsidRPr="00707C96" w14:paraId="57A3A511" w14:textId="77777777" w:rsidTr="00707C96">
        <w:trPr>
          <w:trHeight w:val="614"/>
        </w:trPr>
        <w:tc>
          <w:tcPr>
            <w:tcW w:w="2941" w:type="pct"/>
            <w:vAlign w:val="bottom"/>
          </w:tcPr>
          <w:p w14:paraId="5BBE7A2A" w14:textId="0083A4F3" w:rsidR="007F6E90" w:rsidRPr="00707C96" w:rsidRDefault="007F6E90" w:rsidP="00A0225C">
            <w:pPr>
              <w:ind w:firstLine="0"/>
              <w:rPr>
                <w:szCs w:val="28"/>
              </w:rPr>
            </w:pPr>
            <w:r w:rsidRPr="00707C96">
              <w:rPr>
                <w:szCs w:val="28"/>
              </w:rPr>
              <w:t>Студент</w:t>
            </w:r>
            <w:r w:rsidR="009F41C0" w:rsidRPr="00707C96">
              <w:rPr>
                <w:szCs w:val="28"/>
              </w:rPr>
              <w:t>ка</w:t>
            </w:r>
            <w:r w:rsidR="00594AD8" w:rsidRPr="00707C96">
              <w:rPr>
                <w:szCs w:val="28"/>
              </w:rPr>
              <w:t xml:space="preserve"> гр. </w:t>
            </w:r>
            <w:r w:rsidR="00216686" w:rsidRPr="00707C96">
              <w:rPr>
                <w:szCs w:val="28"/>
              </w:rPr>
              <w:t>8301</w:t>
            </w:r>
          </w:p>
        </w:tc>
        <w:tc>
          <w:tcPr>
            <w:tcW w:w="1029" w:type="pct"/>
            <w:tcBorders>
              <w:bottom w:val="single" w:sz="4" w:space="0" w:color="auto"/>
            </w:tcBorders>
            <w:vAlign w:val="bottom"/>
          </w:tcPr>
          <w:p w14:paraId="35617C31" w14:textId="77777777" w:rsidR="007F6E90" w:rsidRPr="00707C96" w:rsidRDefault="007F6E90" w:rsidP="00A0225C">
            <w:pPr>
              <w:ind w:firstLine="0"/>
              <w:rPr>
                <w:szCs w:val="28"/>
              </w:rPr>
            </w:pPr>
          </w:p>
        </w:tc>
        <w:tc>
          <w:tcPr>
            <w:tcW w:w="1029" w:type="pct"/>
            <w:vAlign w:val="bottom"/>
          </w:tcPr>
          <w:p w14:paraId="77E642F5" w14:textId="0AC1CF3F" w:rsidR="007F6E90" w:rsidRPr="00707C96" w:rsidRDefault="005A17D9" w:rsidP="00A0225C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Рожков В.</w:t>
            </w:r>
          </w:p>
        </w:tc>
      </w:tr>
      <w:tr w:rsidR="007F6E90" w:rsidRPr="00707C96" w14:paraId="13E85479" w14:textId="77777777" w:rsidTr="00707C96">
        <w:trPr>
          <w:trHeight w:val="614"/>
        </w:trPr>
        <w:tc>
          <w:tcPr>
            <w:tcW w:w="2941" w:type="pct"/>
            <w:vAlign w:val="bottom"/>
          </w:tcPr>
          <w:p w14:paraId="3C0064F4" w14:textId="77777777" w:rsidR="007F6E90" w:rsidRPr="00707C96" w:rsidRDefault="00594AD8" w:rsidP="00A0225C">
            <w:pPr>
              <w:ind w:firstLine="0"/>
              <w:rPr>
                <w:szCs w:val="28"/>
              </w:rPr>
            </w:pPr>
            <w:r w:rsidRPr="00707C96">
              <w:rPr>
                <w:szCs w:val="28"/>
              </w:rPr>
              <w:t>Преподаватель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DAE11" w14:textId="77777777" w:rsidR="007F6E90" w:rsidRPr="00707C96" w:rsidRDefault="007F6E90" w:rsidP="00A0225C">
            <w:pPr>
              <w:ind w:firstLine="0"/>
              <w:rPr>
                <w:szCs w:val="28"/>
              </w:rPr>
            </w:pPr>
          </w:p>
        </w:tc>
        <w:tc>
          <w:tcPr>
            <w:tcW w:w="1029" w:type="pct"/>
            <w:vAlign w:val="bottom"/>
          </w:tcPr>
          <w:p w14:paraId="517BC2AD" w14:textId="1BAE60CB" w:rsidR="007F6E90" w:rsidRPr="00707C96" w:rsidRDefault="00D02713" w:rsidP="00A0225C">
            <w:pPr>
              <w:ind w:firstLine="0"/>
              <w:jc w:val="center"/>
              <w:rPr>
                <w:szCs w:val="28"/>
              </w:rPr>
            </w:pPr>
            <w:proofErr w:type="spellStart"/>
            <w:r w:rsidRPr="00707C96">
              <w:rPr>
                <w:szCs w:val="28"/>
              </w:rPr>
              <w:t>Тут</w:t>
            </w:r>
            <w:r w:rsidR="00F55102" w:rsidRPr="00707C96">
              <w:rPr>
                <w:szCs w:val="28"/>
              </w:rPr>
              <w:t>у</w:t>
            </w:r>
            <w:r w:rsidRPr="00707C96">
              <w:rPr>
                <w:szCs w:val="28"/>
              </w:rPr>
              <w:t>ева</w:t>
            </w:r>
            <w:proofErr w:type="spellEnd"/>
            <w:r w:rsidRPr="00707C96">
              <w:rPr>
                <w:szCs w:val="28"/>
              </w:rPr>
              <w:t xml:space="preserve"> А.В.</w:t>
            </w:r>
          </w:p>
        </w:tc>
      </w:tr>
    </w:tbl>
    <w:p w14:paraId="2402B492" w14:textId="77777777" w:rsidR="006A5A0E" w:rsidRPr="006A5A0E" w:rsidRDefault="006A5A0E" w:rsidP="00A0225C">
      <w:pPr>
        <w:spacing w:line="360" w:lineRule="auto"/>
        <w:ind w:firstLine="0"/>
        <w:jc w:val="center"/>
        <w:rPr>
          <w:bCs/>
          <w:sz w:val="28"/>
          <w:szCs w:val="28"/>
          <w:lang w:val="en-US"/>
        </w:rPr>
      </w:pPr>
    </w:p>
    <w:p w14:paraId="16D607CE" w14:textId="77777777" w:rsidR="00706E41" w:rsidRPr="00707C96" w:rsidRDefault="00706E41" w:rsidP="00A0225C">
      <w:pPr>
        <w:spacing w:line="360" w:lineRule="auto"/>
        <w:ind w:firstLine="0"/>
        <w:jc w:val="center"/>
        <w:rPr>
          <w:bCs/>
          <w:szCs w:val="28"/>
        </w:rPr>
      </w:pPr>
      <w:r w:rsidRPr="00707C96">
        <w:rPr>
          <w:bCs/>
          <w:szCs w:val="28"/>
        </w:rPr>
        <w:t>Санкт-Петербург</w:t>
      </w:r>
    </w:p>
    <w:p w14:paraId="0D96E88A" w14:textId="32564EDC" w:rsidR="000864C1" w:rsidRPr="00707C96" w:rsidRDefault="002D2CF1" w:rsidP="00D02713">
      <w:pPr>
        <w:spacing w:line="360" w:lineRule="auto"/>
        <w:ind w:firstLine="0"/>
        <w:jc w:val="center"/>
        <w:rPr>
          <w:bCs/>
          <w:szCs w:val="28"/>
        </w:rPr>
      </w:pPr>
      <w:r w:rsidRPr="00707C96">
        <w:rPr>
          <w:bCs/>
          <w:szCs w:val="28"/>
        </w:rPr>
        <w:t>2020</w:t>
      </w:r>
    </w:p>
    <w:p w14:paraId="40F8566A" w14:textId="28778C0A" w:rsidR="006A79F3" w:rsidRDefault="00A413A5" w:rsidP="00A413A5">
      <w:pPr>
        <w:pStyle w:val="2a"/>
      </w:pPr>
      <w:r>
        <w:lastRenderedPageBreak/>
        <w:t>Цель работы</w:t>
      </w:r>
    </w:p>
    <w:p w14:paraId="0D44181A" w14:textId="5727185E" w:rsidR="00A413A5" w:rsidRPr="006E2702" w:rsidRDefault="00252C13" w:rsidP="00497EDD">
      <w:pPr>
        <w:pStyle w:val="120"/>
        <w:ind w:firstLine="567"/>
      </w:pPr>
      <w:r w:rsidRPr="00252C13">
        <w:t>Реализовать</w:t>
      </w:r>
      <w:r w:rsidR="009921A9">
        <w:t xml:space="preserve"> программу принимающую </w:t>
      </w:r>
      <w:r w:rsidR="00EF3BD8">
        <w:t>список ребер из файла</w:t>
      </w:r>
      <w:r w:rsidR="00EF3BD8" w:rsidRPr="00EF3BD8">
        <w:t>,</w:t>
      </w:r>
      <w:r w:rsidR="00EF3BD8">
        <w:t xml:space="preserve"> представляющий собой граф</w:t>
      </w:r>
      <w:r w:rsidR="00A413A5" w:rsidRPr="00252C13">
        <w:t>.</w:t>
      </w:r>
      <w:r w:rsidR="00EF3BD8">
        <w:t xml:space="preserve"> Далее следует рассчитать максимальный поток в заданном графе методом </w:t>
      </w:r>
      <w:proofErr w:type="spellStart"/>
      <w:r w:rsidR="006E2702">
        <w:t>Эдм</w:t>
      </w:r>
      <w:r w:rsidR="009F41C0">
        <w:t>ондса</w:t>
      </w:r>
      <w:proofErr w:type="spellEnd"/>
      <w:r w:rsidR="009F41C0">
        <w:t>-Карпа</w:t>
      </w:r>
      <w:r w:rsidR="006E2702">
        <w:t>.</w:t>
      </w:r>
    </w:p>
    <w:p w14:paraId="3F0687EC" w14:textId="51813B31" w:rsidR="004F182F" w:rsidRDefault="00252C13" w:rsidP="004F182F">
      <w:pPr>
        <w:pStyle w:val="2a"/>
      </w:pPr>
      <w:r>
        <w:t>Описание реализуемых</w:t>
      </w:r>
      <w:r w:rsidR="00BB1DD0">
        <w:t xml:space="preserve"> </w:t>
      </w:r>
      <w:r w:rsidR="004F57CD">
        <w:t xml:space="preserve">и </w:t>
      </w:r>
      <w:r>
        <w:t>вспомогательных классов</w:t>
      </w:r>
    </w:p>
    <w:p w14:paraId="70CFF73F" w14:textId="48343BA6" w:rsidR="00F57519" w:rsidRDefault="004F182F" w:rsidP="00F92374">
      <w:pPr>
        <w:autoSpaceDE w:val="0"/>
        <w:autoSpaceDN w:val="0"/>
        <w:adjustRightInd w:val="0"/>
        <w:spacing w:line="240" w:lineRule="auto"/>
        <w:ind w:firstLine="567"/>
        <w:jc w:val="both"/>
      </w:pPr>
      <w:r>
        <w:t xml:space="preserve">Класс </w:t>
      </w:r>
      <w:r w:rsidR="006E2702">
        <w:rPr>
          <w:rFonts w:eastAsia="Calibri"/>
          <w:color w:val="2B91AF"/>
          <w:lang w:val="en-US" w:eastAsia="en-US"/>
        </w:rPr>
        <w:t>Network</w:t>
      </w:r>
      <w:r>
        <w:t>,</w:t>
      </w:r>
      <w:r w:rsidR="00631DEA">
        <w:t xml:space="preserve"> содержит </w:t>
      </w:r>
      <w:r w:rsidR="003608E9">
        <w:t>поля</w:t>
      </w:r>
      <w:r w:rsidR="003608E9" w:rsidRPr="003608E9">
        <w:t>:</w:t>
      </w:r>
      <w:r w:rsidR="00EF3BD8" w:rsidRPr="00EF3BD8">
        <w:t xml:space="preserve"> </w:t>
      </w:r>
      <w:proofErr w:type="spellStart"/>
      <w:r w:rsidR="006E2702">
        <w:rPr>
          <w:rFonts w:eastAsia="Calibri"/>
          <w:lang w:eastAsia="en-US"/>
        </w:rPr>
        <w:t>int</w:t>
      </w:r>
      <w:proofErr w:type="spellEnd"/>
      <w:r w:rsidR="006E2702">
        <w:rPr>
          <w:rFonts w:eastAsia="Calibri"/>
          <w:lang w:eastAsia="en-US"/>
        </w:rPr>
        <w:t xml:space="preserve"> </w:t>
      </w:r>
      <w:proofErr w:type="spellStart"/>
      <w:r w:rsidR="006E2702">
        <w:rPr>
          <w:rFonts w:eastAsia="Calibri"/>
          <w:lang w:eastAsia="en-US"/>
        </w:rPr>
        <w:t>V</w:t>
      </w:r>
      <w:r w:rsidR="00A037AF" w:rsidRPr="00A037AF">
        <w:rPr>
          <w:rFonts w:eastAsia="Calibri"/>
          <w:lang w:eastAsia="en-US"/>
        </w:rPr>
        <w:t>ertexCount</w:t>
      </w:r>
      <w:proofErr w:type="spellEnd"/>
      <w:r w:rsidR="00A037AF">
        <w:rPr>
          <w:rFonts w:eastAsia="Calibri"/>
          <w:lang w:eastAsia="en-US"/>
        </w:rPr>
        <w:t xml:space="preserve"> (количество </w:t>
      </w:r>
      <w:proofErr w:type="spellStart"/>
      <w:r w:rsidR="00A037AF">
        <w:rPr>
          <w:rFonts w:eastAsia="Calibri"/>
          <w:lang w:eastAsia="en-US"/>
        </w:rPr>
        <w:t>верщин</w:t>
      </w:r>
      <w:proofErr w:type="spellEnd"/>
      <w:r w:rsidR="00A037AF">
        <w:rPr>
          <w:rFonts w:eastAsia="Calibri"/>
          <w:lang w:eastAsia="en-US"/>
        </w:rPr>
        <w:t>)</w:t>
      </w:r>
      <w:r w:rsidR="00A037AF" w:rsidRPr="00A037AF">
        <w:rPr>
          <w:rFonts w:eastAsia="Calibri"/>
          <w:lang w:eastAsia="en-US"/>
        </w:rPr>
        <w:t>,</w:t>
      </w:r>
      <w:r w:rsidR="00A037AF">
        <w:rPr>
          <w:rFonts w:eastAsia="Calibri"/>
          <w:lang w:eastAsia="en-US"/>
        </w:rPr>
        <w:t xml:space="preserve"> </w:t>
      </w:r>
      <w:proofErr w:type="spellStart"/>
      <w:r w:rsidR="00A037AF">
        <w:rPr>
          <w:rFonts w:eastAsia="Calibri"/>
          <w:lang w:val="en-US" w:eastAsia="en-US"/>
        </w:rPr>
        <w:t>int</w:t>
      </w:r>
      <w:proofErr w:type="spellEnd"/>
      <w:r w:rsidR="006E2702">
        <w:rPr>
          <w:rFonts w:eastAsia="Calibri"/>
          <w:lang w:eastAsia="en-US"/>
        </w:rPr>
        <w:t xml:space="preserve"> </w:t>
      </w:r>
      <w:proofErr w:type="spellStart"/>
      <w:r w:rsidR="006E2702">
        <w:rPr>
          <w:rFonts w:eastAsia="Calibri"/>
          <w:lang w:eastAsia="en-US"/>
        </w:rPr>
        <w:t>S</w:t>
      </w:r>
      <w:r w:rsidR="00A037AF" w:rsidRPr="00A037AF">
        <w:rPr>
          <w:rFonts w:eastAsia="Calibri"/>
          <w:lang w:eastAsia="en-US"/>
        </w:rPr>
        <w:t>ourceVertex</w:t>
      </w:r>
      <w:proofErr w:type="spellEnd"/>
      <w:r w:rsidR="00A037AF">
        <w:rPr>
          <w:rFonts w:eastAsia="Calibri"/>
          <w:lang w:eastAsia="en-US"/>
        </w:rPr>
        <w:t xml:space="preserve"> (исток)</w:t>
      </w:r>
      <w:r w:rsidR="00A037AF" w:rsidRPr="00A037AF">
        <w:rPr>
          <w:rFonts w:eastAsia="Calibri"/>
          <w:lang w:eastAsia="en-US"/>
        </w:rPr>
        <w:t>,</w:t>
      </w:r>
      <w:r w:rsidR="00A037AF">
        <w:rPr>
          <w:rFonts w:eastAsia="Calibri"/>
          <w:lang w:eastAsia="en-US"/>
        </w:rPr>
        <w:t xml:space="preserve"> </w:t>
      </w:r>
      <w:proofErr w:type="spellStart"/>
      <w:r w:rsidR="00A037AF">
        <w:rPr>
          <w:rFonts w:eastAsia="Calibri"/>
          <w:lang w:val="en-US" w:eastAsia="en-US"/>
        </w:rPr>
        <w:t>int</w:t>
      </w:r>
      <w:proofErr w:type="spellEnd"/>
      <w:r w:rsidR="006E2702">
        <w:rPr>
          <w:rFonts w:eastAsia="Calibri"/>
          <w:lang w:eastAsia="en-US"/>
        </w:rPr>
        <w:t xml:space="preserve"> </w:t>
      </w:r>
      <w:r w:rsidR="006E2702">
        <w:rPr>
          <w:rFonts w:eastAsia="Calibri"/>
          <w:lang w:val="en-US" w:eastAsia="en-US"/>
        </w:rPr>
        <w:t>Sink</w:t>
      </w:r>
      <w:proofErr w:type="spellStart"/>
      <w:r w:rsidR="00A037AF">
        <w:rPr>
          <w:rFonts w:eastAsia="Calibri"/>
          <w:lang w:eastAsia="en-US"/>
        </w:rPr>
        <w:t>Vertex</w:t>
      </w:r>
      <w:proofErr w:type="spellEnd"/>
      <w:r w:rsidR="00A037AF">
        <w:rPr>
          <w:rFonts w:eastAsia="Calibri"/>
          <w:lang w:eastAsia="en-US"/>
        </w:rPr>
        <w:t xml:space="preserve"> (сток)</w:t>
      </w:r>
      <w:r w:rsidR="00431547">
        <w:rPr>
          <w:rFonts w:eastAsia="Calibri"/>
          <w:lang w:eastAsia="en-US"/>
        </w:rPr>
        <w:t xml:space="preserve">, </w:t>
      </w:r>
      <w:proofErr w:type="spellStart"/>
      <w:r w:rsidR="00431547" w:rsidRPr="00431547">
        <w:rPr>
          <w:rFonts w:eastAsia="Calibri"/>
          <w:lang w:eastAsia="en-US"/>
        </w:rPr>
        <w:t>int</w:t>
      </w:r>
      <w:proofErr w:type="spellEnd"/>
      <w:r w:rsidR="00431547" w:rsidRPr="00431547">
        <w:rPr>
          <w:rFonts w:eastAsia="Calibri"/>
          <w:lang w:eastAsia="en-US"/>
        </w:rPr>
        <w:t xml:space="preserve">** </w:t>
      </w:r>
      <w:proofErr w:type="spellStart"/>
      <w:r w:rsidR="00431547" w:rsidRPr="00431547">
        <w:rPr>
          <w:rFonts w:eastAsia="Calibri"/>
          <w:lang w:eastAsia="en-US"/>
        </w:rPr>
        <w:t>Capacity</w:t>
      </w:r>
      <w:proofErr w:type="spellEnd"/>
      <w:r w:rsidR="00431547">
        <w:rPr>
          <w:rFonts w:eastAsia="Calibri"/>
          <w:lang w:eastAsia="en-US"/>
        </w:rPr>
        <w:t xml:space="preserve"> (пропускная способность), </w:t>
      </w:r>
      <w:proofErr w:type="spellStart"/>
      <w:r w:rsidR="00431547" w:rsidRPr="00431547">
        <w:rPr>
          <w:rFonts w:eastAsia="Calibri"/>
          <w:lang w:eastAsia="en-US"/>
        </w:rPr>
        <w:t>int</w:t>
      </w:r>
      <w:proofErr w:type="spellEnd"/>
      <w:r w:rsidR="00431547" w:rsidRPr="00431547">
        <w:rPr>
          <w:rFonts w:eastAsia="Calibri"/>
          <w:lang w:eastAsia="en-US"/>
        </w:rPr>
        <w:t xml:space="preserve">** </w:t>
      </w:r>
      <w:proofErr w:type="spellStart"/>
      <w:r w:rsidR="00431547" w:rsidRPr="00431547">
        <w:rPr>
          <w:rFonts w:eastAsia="Calibri"/>
          <w:lang w:eastAsia="en-US"/>
        </w:rPr>
        <w:t>FlowPassed</w:t>
      </w:r>
      <w:proofErr w:type="spellEnd"/>
      <w:r w:rsidR="00431547">
        <w:rPr>
          <w:rFonts w:eastAsia="Calibri"/>
          <w:lang w:eastAsia="en-US"/>
        </w:rPr>
        <w:t xml:space="preserve"> (</w:t>
      </w:r>
      <w:r w:rsidR="004173D3">
        <w:rPr>
          <w:rFonts w:eastAsia="Calibri"/>
          <w:lang w:eastAsia="en-US"/>
        </w:rPr>
        <w:t>поток</w:t>
      </w:r>
      <w:r w:rsidR="00431547">
        <w:rPr>
          <w:rFonts w:eastAsia="Calibri"/>
          <w:lang w:eastAsia="en-US"/>
        </w:rPr>
        <w:t xml:space="preserve">), </w:t>
      </w:r>
      <w:proofErr w:type="spellStart"/>
      <w:r w:rsidR="00431547" w:rsidRPr="00431547">
        <w:rPr>
          <w:rFonts w:eastAsia="Calibri"/>
          <w:lang w:eastAsia="en-US"/>
        </w:rPr>
        <w:t>int</w:t>
      </w:r>
      <w:proofErr w:type="spellEnd"/>
      <w:r w:rsidR="00431547" w:rsidRPr="00431547">
        <w:rPr>
          <w:rFonts w:eastAsia="Calibri"/>
          <w:lang w:eastAsia="en-US"/>
        </w:rPr>
        <w:t xml:space="preserve">* </w:t>
      </w:r>
      <w:proofErr w:type="spellStart"/>
      <w:r w:rsidR="00431547" w:rsidRPr="00431547">
        <w:rPr>
          <w:rFonts w:eastAsia="Calibri"/>
          <w:lang w:eastAsia="en-US"/>
        </w:rPr>
        <w:t>ParList</w:t>
      </w:r>
      <w:proofErr w:type="spellEnd"/>
      <w:r w:rsidR="00431547">
        <w:rPr>
          <w:rFonts w:eastAsia="Calibri"/>
          <w:lang w:eastAsia="en-US"/>
        </w:rPr>
        <w:t xml:space="preserve"> (</w:t>
      </w:r>
      <w:r w:rsidR="004173D3">
        <w:rPr>
          <w:rFonts w:eastAsia="Calibri"/>
          <w:lang w:eastAsia="en-US"/>
        </w:rPr>
        <w:t>вершина, связанная с текущей</w:t>
      </w:r>
      <w:r w:rsidR="00431547">
        <w:rPr>
          <w:rFonts w:eastAsia="Calibri"/>
          <w:lang w:eastAsia="en-US"/>
        </w:rPr>
        <w:t xml:space="preserve">), </w:t>
      </w:r>
      <w:proofErr w:type="spellStart"/>
      <w:r w:rsidR="00431547" w:rsidRPr="00431547">
        <w:rPr>
          <w:rFonts w:eastAsia="Calibri"/>
          <w:lang w:eastAsia="en-US"/>
        </w:rPr>
        <w:t>int</w:t>
      </w:r>
      <w:proofErr w:type="spellEnd"/>
      <w:r w:rsidR="00431547" w:rsidRPr="00431547">
        <w:rPr>
          <w:rFonts w:eastAsia="Calibri"/>
          <w:lang w:eastAsia="en-US"/>
        </w:rPr>
        <w:t xml:space="preserve">* </w:t>
      </w:r>
      <w:proofErr w:type="spellStart"/>
      <w:r w:rsidR="00431547" w:rsidRPr="00431547">
        <w:rPr>
          <w:rFonts w:eastAsia="Calibri"/>
          <w:lang w:eastAsia="en-US"/>
        </w:rPr>
        <w:t>CurrentPathC</w:t>
      </w:r>
      <w:proofErr w:type="spellEnd"/>
      <w:r w:rsidR="00431547">
        <w:rPr>
          <w:rFonts w:eastAsia="Calibri"/>
          <w:lang w:eastAsia="en-US"/>
        </w:rPr>
        <w:t xml:space="preserve"> (</w:t>
      </w:r>
      <w:r w:rsidR="004173D3">
        <w:rPr>
          <w:rFonts w:eastAsia="Calibri"/>
          <w:lang w:eastAsia="en-US"/>
        </w:rPr>
        <w:t>поток, приходящий в текущую вершину</w:t>
      </w:r>
      <w:r w:rsidR="00431547">
        <w:rPr>
          <w:rFonts w:eastAsia="Calibri"/>
          <w:lang w:eastAsia="en-US"/>
        </w:rPr>
        <w:t>)</w:t>
      </w:r>
      <w:r w:rsidR="00F92374" w:rsidRPr="00F92374">
        <w:rPr>
          <w:rFonts w:eastAsia="Calibri"/>
          <w:lang w:eastAsia="en-US"/>
        </w:rPr>
        <w:t xml:space="preserve">, </w:t>
      </w:r>
      <w:proofErr w:type="spellStart"/>
      <w:r w:rsidR="00F92374" w:rsidRPr="00F92374">
        <w:rPr>
          <w:rFonts w:eastAsia="Calibri"/>
          <w:lang w:eastAsia="en-US"/>
        </w:rPr>
        <w:t>List</w:t>
      </w:r>
      <w:proofErr w:type="spellEnd"/>
      <w:r w:rsidR="00F92374" w:rsidRPr="00F92374">
        <w:rPr>
          <w:rFonts w:eastAsia="Calibri"/>
          <w:lang w:eastAsia="en-US"/>
        </w:rPr>
        <w:t>&lt;</w:t>
      </w:r>
      <w:proofErr w:type="spellStart"/>
      <w:r w:rsidR="00F92374" w:rsidRPr="00F92374">
        <w:rPr>
          <w:rFonts w:eastAsia="Calibri"/>
          <w:lang w:eastAsia="en-US"/>
        </w:rPr>
        <w:t>int</w:t>
      </w:r>
      <w:proofErr w:type="spellEnd"/>
      <w:r w:rsidR="00F92374" w:rsidRPr="00F92374">
        <w:rPr>
          <w:rFonts w:eastAsia="Calibri"/>
          <w:lang w:eastAsia="en-US"/>
        </w:rPr>
        <w:t xml:space="preserve">&gt;* </w:t>
      </w:r>
      <w:proofErr w:type="spellStart"/>
      <w:r w:rsidR="00F92374" w:rsidRPr="00F92374">
        <w:rPr>
          <w:rFonts w:eastAsia="Calibri"/>
          <w:lang w:eastAsia="en-US"/>
        </w:rPr>
        <w:t>Graph</w:t>
      </w:r>
      <w:proofErr w:type="spellEnd"/>
      <w:r w:rsidR="00F92374" w:rsidRPr="00F92374">
        <w:rPr>
          <w:rFonts w:eastAsia="Calibri"/>
          <w:lang w:eastAsia="en-US"/>
        </w:rPr>
        <w:t xml:space="preserve"> (</w:t>
      </w:r>
      <w:r w:rsidR="004173D3">
        <w:rPr>
          <w:rFonts w:eastAsia="Calibri"/>
          <w:lang w:eastAsia="en-US"/>
        </w:rPr>
        <w:t>граф с пропускными способностями рёбер</w:t>
      </w:r>
      <w:r w:rsidR="00F92374" w:rsidRPr="00F92374">
        <w:rPr>
          <w:rFonts w:eastAsia="Calibri"/>
          <w:lang w:eastAsia="en-US"/>
        </w:rPr>
        <w:t>)</w:t>
      </w:r>
      <w:r w:rsidR="003608E9" w:rsidRPr="00A037AF">
        <w:t>.</w:t>
      </w:r>
      <w:r w:rsidRPr="00A037AF">
        <w:t xml:space="preserve"> </w:t>
      </w:r>
    </w:p>
    <w:p w14:paraId="30EB44D7" w14:textId="77777777" w:rsidR="00C74D5C" w:rsidRPr="00A037AF" w:rsidRDefault="00C74D5C" w:rsidP="00F92374">
      <w:pPr>
        <w:autoSpaceDE w:val="0"/>
        <w:autoSpaceDN w:val="0"/>
        <w:adjustRightInd w:val="0"/>
        <w:spacing w:line="240" w:lineRule="auto"/>
        <w:ind w:firstLine="567"/>
        <w:jc w:val="both"/>
      </w:pPr>
    </w:p>
    <w:p w14:paraId="77CF3C99" w14:textId="2EBBAC5B" w:rsidR="004F182F" w:rsidRPr="00DA4CB1" w:rsidRDefault="004F182F" w:rsidP="00A037AF">
      <w:pPr>
        <w:pStyle w:val="120"/>
        <w:ind w:firstLine="567"/>
        <w:rPr>
          <w:rFonts w:eastAsia="Calibri"/>
          <w:szCs w:val="24"/>
          <w:lang w:eastAsia="en-US"/>
        </w:rPr>
      </w:pPr>
      <w:r>
        <w:t>Класс содержит следу</w:t>
      </w:r>
      <w:r w:rsidR="007B1FFD">
        <w:t>ю</w:t>
      </w:r>
      <w:r>
        <w:t>щие методы:</w:t>
      </w:r>
    </w:p>
    <w:p w14:paraId="6D73AE5A" w14:textId="3A66E076" w:rsidR="004F182F" w:rsidRDefault="004F182F" w:rsidP="00A037AF">
      <w:pPr>
        <w:pStyle w:val="120"/>
        <w:numPr>
          <w:ilvl w:val="0"/>
          <w:numId w:val="33"/>
        </w:numPr>
      </w:pPr>
      <w:r>
        <w:t>Конст</w:t>
      </w:r>
      <w:r w:rsidR="00DA4CB1">
        <w:t>руктор –</w:t>
      </w:r>
      <w:r w:rsidR="0073525C">
        <w:t xml:space="preserve"> </w:t>
      </w:r>
      <w:r w:rsidR="00DA4CB1">
        <w:t xml:space="preserve">получает на вход </w:t>
      </w:r>
      <w:r w:rsidR="00F57519">
        <w:t xml:space="preserve">файл, в котором </w:t>
      </w:r>
      <w:r w:rsidR="00DA4CB1">
        <w:t xml:space="preserve">список строк, обрабатывает </w:t>
      </w:r>
      <w:r w:rsidR="00F57519">
        <w:t>их и в результате выдает список</w:t>
      </w:r>
      <w:r w:rsidR="00497EDD">
        <w:t xml:space="preserve"> </w:t>
      </w:r>
      <w:r w:rsidR="00EE7F6C">
        <w:rPr>
          <w:lang w:val="en-US"/>
        </w:rPr>
        <w:t>Map</w:t>
      </w:r>
      <w:r w:rsidR="00EE7F6C" w:rsidRPr="00EE7F6C">
        <w:t>’</w:t>
      </w:r>
      <w:proofErr w:type="spellStart"/>
      <w:r w:rsidR="00EE7F6C">
        <w:t>ов</w:t>
      </w:r>
      <w:proofErr w:type="spellEnd"/>
      <w:r w:rsidR="00DA4CB1">
        <w:t>,</w:t>
      </w:r>
      <w:r w:rsidR="00497EDD">
        <w:t xml:space="preserve"> где </w:t>
      </w:r>
      <w:r w:rsidR="00EE7F6C">
        <w:t xml:space="preserve">каждый </w:t>
      </w:r>
      <w:r w:rsidR="00EE7F6C">
        <w:rPr>
          <w:lang w:val="en-US"/>
        </w:rPr>
        <w:t>Map</w:t>
      </w:r>
      <w:r w:rsidR="00EE7F6C">
        <w:t xml:space="preserve"> это одна вершина.</w:t>
      </w:r>
    </w:p>
    <w:p w14:paraId="649C73A3" w14:textId="4AAC9879" w:rsidR="008B7D2D" w:rsidRDefault="004F182F" w:rsidP="00C46076">
      <w:pPr>
        <w:pStyle w:val="120"/>
        <w:numPr>
          <w:ilvl w:val="0"/>
          <w:numId w:val="33"/>
        </w:numPr>
        <w:ind w:left="714" w:hanging="357"/>
      </w:pPr>
      <w:r>
        <w:t>Деструкт</w:t>
      </w:r>
      <w:r w:rsidR="003376F8">
        <w:t xml:space="preserve">ор </w:t>
      </w:r>
      <w:r w:rsidR="00DA4CB1">
        <w:t>–</w:t>
      </w:r>
      <w:r w:rsidR="003376F8">
        <w:t xml:space="preserve"> вызывает метод </w:t>
      </w:r>
      <w:r w:rsidR="003376F8">
        <w:rPr>
          <w:lang w:val="en-US"/>
        </w:rPr>
        <w:t>clear</w:t>
      </w:r>
      <w:r w:rsidR="00DA4CB1">
        <w:t xml:space="preserve"> </w:t>
      </w:r>
      <w:r w:rsidR="00900EE8">
        <w:t>(на основе обычного удаления двоичного дерева)</w:t>
      </w:r>
    </w:p>
    <w:p w14:paraId="45D85FB7" w14:textId="75F43B53" w:rsidR="007B1888" w:rsidRPr="00C46076" w:rsidRDefault="007B1888" w:rsidP="00C46076">
      <w:pPr>
        <w:pStyle w:val="120"/>
        <w:numPr>
          <w:ilvl w:val="0"/>
          <w:numId w:val="49"/>
        </w:numPr>
        <w:ind w:left="714" w:hanging="357"/>
      </w:pPr>
      <w:proofErr w:type="gramStart"/>
      <w:r>
        <w:rPr>
          <w:lang w:val="en-US"/>
        </w:rPr>
        <w:t>BFS</w:t>
      </w:r>
      <w:r w:rsidRPr="00C46076">
        <w:t>(</w:t>
      </w:r>
      <w:proofErr w:type="spellStart"/>
      <w:proofErr w:type="gramEnd"/>
      <w:r w:rsidRPr="007B1888">
        <w:rPr>
          <w:lang w:val="en-US"/>
        </w:rPr>
        <w:t>int</w:t>
      </w:r>
      <w:proofErr w:type="spellEnd"/>
      <w:r w:rsidRPr="00C46076">
        <w:t xml:space="preserve"> </w:t>
      </w:r>
      <w:r w:rsidRPr="007B1888">
        <w:rPr>
          <w:lang w:val="en-US"/>
        </w:rPr>
        <w:t>Source</w:t>
      </w:r>
      <w:r w:rsidRPr="00C46076">
        <w:t xml:space="preserve">, </w:t>
      </w:r>
      <w:proofErr w:type="spellStart"/>
      <w:r w:rsidRPr="007B1888">
        <w:rPr>
          <w:lang w:val="en-US"/>
        </w:rPr>
        <w:t>int</w:t>
      </w:r>
      <w:proofErr w:type="spellEnd"/>
      <w:r w:rsidRPr="00C46076">
        <w:t xml:space="preserve"> </w:t>
      </w:r>
      <w:r w:rsidRPr="007B1888">
        <w:rPr>
          <w:lang w:val="en-US"/>
        </w:rPr>
        <w:t>Sink</w:t>
      </w:r>
      <w:r w:rsidRPr="00C46076">
        <w:t xml:space="preserve">) – </w:t>
      </w:r>
      <w:r w:rsidR="00C46076">
        <w:t>функция поиска кратчайшего пути в графе, где остаточная пропускная способность ещё не равна нулю. Возвращает максимальный поток кратчайшего пути.</w:t>
      </w:r>
    </w:p>
    <w:p w14:paraId="18DCD649" w14:textId="6A17C7B1" w:rsidR="007B1888" w:rsidRPr="00C46076" w:rsidRDefault="007B1888" w:rsidP="00C46076">
      <w:pPr>
        <w:pStyle w:val="120"/>
        <w:numPr>
          <w:ilvl w:val="0"/>
          <w:numId w:val="49"/>
        </w:numPr>
        <w:ind w:left="714" w:hanging="357"/>
      </w:pPr>
      <w:r>
        <w:rPr>
          <w:lang w:val="en-US"/>
        </w:rPr>
        <w:t>max</w:t>
      </w:r>
      <w:r w:rsidRPr="00C46076">
        <w:t>_</w:t>
      </w:r>
      <w:proofErr w:type="gramStart"/>
      <w:r>
        <w:rPr>
          <w:lang w:val="en-US"/>
        </w:rPr>
        <w:t>flow</w:t>
      </w:r>
      <w:r w:rsidRPr="00C46076">
        <w:t>(</w:t>
      </w:r>
      <w:proofErr w:type="gramEnd"/>
      <w:r w:rsidRPr="00C46076">
        <w:t xml:space="preserve">) – </w:t>
      </w:r>
      <w:r w:rsidR="00C46076">
        <w:t>функция возвращает максимальный поток транспортной сети.</w:t>
      </w:r>
    </w:p>
    <w:p w14:paraId="5A62252F" w14:textId="72F1581C" w:rsidR="00BB7A8A" w:rsidRPr="00C46076" w:rsidRDefault="007B1888" w:rsidP="007B1888">
      <w:pPr>
        <w:pStyle w:val="120"/>
        <w:numPr>
          <w:ilvl w:val="0"/>
          <w:numId w:val="33"/>
        </w:numPr>
      </w:pPr>
      <w:proofErr w:type="spellStart"/>
      <w:proofErr w:type="gramStart"/>
      <w:r>
        <w:rPr>
          <w:lang w:val="en-US"/>
        </w:rPr>
        <w:t>EdmondsKarp</w:t>
      </w:r>
      <w:proofErr w:type="spellEnd"/>
      <w:r w:rsidRPr="00C46076">
        <w:t>(</w:t>
      </w:r>
      <w:proofErr w:type="spellStart"/>
      <w:proofErr w:type="gramEnd"/>
      <w:r w:rsidRPr="007B1888">
        <w:rPr>
          <w:lang w:val="en-US"/>
        </w:rPr>
        <w:t>int</w:t>
      </w:r>
      <w:proofErr w:type="spellEnd"/>
      <w:r w:rsidRPr="00C46076">
        <w:t xml:space="preserve"> </w:t>
      </w:r>
      <w:r w:rsidRPr="007B1888">
        <w:rPr>
          <w:lang w:val="en-US"/>
        </w:rPr>
        <w:t>Source</w:t>
      </w:r>
      <w:r w:rsidRPr="00C46076">
        <w:t xml:space="preserve">, </w:t>
      </w:r>
      <w:proofErr w:type="spellStart"/>
      <w:r w:rsidRPr="007B1888">
        <w:rPr>
          <w:lang w:val="en-US"/>
        </w:rPr>
        <w:t>int</w:t>
      </w:r>
      <w:proofErr w:type="spellEnd"/>
      <w:r w:rsidRPr="00C46076">
        <w:t xml:space="preserve"> </w:t>
      </w:r>
      <w:r w:rsidRPr="007B1888">
        <w:rPr>
          <w:lang w:val="en-US"/>
        </w:rPr>
        <w:t>Sink</w:t>
      </w:r>
      <w:r w:rsidRPr="00C46076">
        <w:t xml:space="preserve">) – </w:t>
      </w:r>
      <w:r w:rsidR="00C46076">
        <w:t xml:space="preserve">функция вычисляет максимальный поток методом </w:t>
      </w:r>
      <w:proofErr w:type="spellStart"/>
      <w:r w:rsidR="00C46076">
        <w:t>Эдмондса</w:t>
      </w:r>
      <w:proofErr w:type="spellEnd"/>
      <w:r w:rsidR="00C46076">
        <w:t>-Карпа.</w:t>
      </w:r>
    </w:p>
    <w:p w14:paraId="435837FA" w14:textId="519B2484" w:rsidR="0095079A" w:rsidRDefault="0095079A" w:rsidP="00E90F6F">
      <w:pPr>
        <w:pStyle w:val="2a"/>
      </w:pPr>
      <w:r>
        <w:t>Оценка временной сложности алгоритмов</w:t>
      </w:r>
    </w:p>
    <w:p w14:paraId="47D4AC80" w14:textId="4961565D" w:rsidR="0095079A" w:rsidRDefault="007B1888" w:rsidP="00C46076">
      <w:pPr>
        <w:pStyle w:val="120"/>
        <w:numPr>
          <w:ilvl w:val="0"/>
          <w:numId w:val="49"/>
        </w:numPr>
        <w:ind w:left="714" w:hanging="357"/>
        <w:rPr>
          <w:lang w:val="en-US"/>
        </w:rPr>
      </w:pPr>
      <w:r>
        <w:rPr>
          <w:lang w:val="en-US"/>
        </w:rPr>
        <w:t>BFS</w:t>
      </w:r>
      <w:r w:rsidRPr="007B1888">
        <w:rPr>
          <w:lang w:val="en-US"/>
        </w:rPr>
        <w:t>(</w:t>
      </w:r>
      <w:proofErr w:type="spellStart"/>
      <w:r w:rsidRPr="007B1888">
        <w:rPr>
          <w:lang w:val="en-US"/>
        </w:rPr>
        <w:t>int</w:t>
      </w:r>
      <w:proofErr w:type="spellEnd"/>
      <w:r w:rsidRPr="007B1888">
        <w:rPr>
          <w:lang w:val="en-US"/>
        </w:rPr>
        <w:t xml:space="preserve"> Source, </w:t>
      </w:r>
      <w:proofErr w:type="spellStart"/>
      <w:r w:rsidRPr="007B1888">
        <w:rPr>
          <w:lang w:val="en-US"/>
        </w:rPr>
        <w:t>int</w:t>
      </w:r>
      <w:proofErr w:type="spellEnd"/>
      <w:r w:rsidRPr="007B1888">
        <w:rPr>
          <w:lang w:val="en-US"/>
        </w:rPr>
        <w:t xml:space="preserve"> Sink)</w:t>
      </w:r>
      <w:r>
        <w:rPr>
          <w:lang w:val="en-US"/>
        </w:rPr>
        <w:t xml:space="preserve"> – O(E)</w:t>
      </w:r>
    </w:p>
    <w:p w14:paraId="40CC6575" w14:textId="6AB27A0A" w:rsidR="007B1888" w:rsidRDefault="007B1888" w:rsidP="00C46076">
      <w:pPr>
        <w:pStyle w:val="120"/>
        <w:numPr>
          <w:ilvl w:val="0"/>
          <w:numId w:val="49"/>
        </w:numPr>
        <w:ind w:left="714" w:hanging="357"/>
        <w:rPr>
          <w:lang w:val="en-US"/>
        </w:rPr>
      </w:pPr>
      <w:proofErr w:type="spellStart"/>
      <w:r>
        <w:rPr>
          <w:lang w:val="en-US"/>
        </w:rPr>
        <w:t>max_flow</w:t>
      </w:r>
      <w:proofErr w:type="spellEnd"/>
      <w:r>
        <w:rPr>
          <w:lang w:val="en-US"/>
        </w:rPr>
        <w:t>() – O(V*E</w:t>
      </w:r>
      <w:r w:rsidR="00C46076" w:rsidRPr="00C46076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705DE177" w14:textId="09B18C47" w:rsidR="007B1888" w:rsidRPr="007B1888" w:rsidRDefault="007B1888" w:rsidP="00C46076">
      <w:pPr>
        <w:pStyle w:val="120"/>
        <w:numPr>
          <w:ilvl w:val="0"/>
          <w:numId w:val="49"/>
        </w:numPr>
        <w:ind w:left="714" w:hanging="357"/>
        <w:rPr>
          <w:lang w:val="en-US"/>
        </w:rPr>
      </w:pPr>
      <w:proofErr w:type="spellStart"/>
      <w:r>
        <w:rPr>
          <w:lang w:val="en-US"/>
        </w:rPr>
        <w:t>EdmondsKarp</w:t>
      </w:r>
      <w:proofErr w:type="spellEnd"/>
      <w:r>
        <w:rPr>
          <w:lang w:val="en-US"/>
        </w:rPr>
        <w:t>(</w:t>
      </w:r>
      <w:proofErr w:type="spellStart"/>
      <w:r w:rsidRPr="007B1888">
        <w:rPr>
          <w:lang w:val="en-US"/>
        </w:rPr>
        <w:t>int</w:t>
      </w:r>
      <w:proofErr w:type="spellEnd"/>
      <w:r w:rsidRPr="007B1888">
        <w:rPr>
          <w:lang w:val="en-US"/>
        </w:rPr>
        <w:t xml:space="preserve"> Source, </w:t>
      </w:r>
      <w:proofErr w:type="spellStart"/>
      <w:r w:rsidRPr="007B1888">
        <w:rPr>
          <w:lang w:val="en-US"/>
        </w:rPr>
        <w:t>int</w:t>
      </w:r>
      <w:proofErr w:type="spellEnd"/>
      <w:r w:rsidRPr="007B1888">
        <w:rPr>
          <w:lang w:val="en-US"/>
        </w:rPr>
        <w:t xml:space="preserve"> Sink)</w:t>
      </w:r>
      <w:r>
        <w:rPr>
          <w:lang w:val="en-US"/>
        </w:rPr>
        <w:t xml:space="preserve"> – O(V*E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0C97777B" w14:textId="5C53C2B7" w:rsidR="0095079A" w:rsidRDefault="0095079A" w:rsidP="0095079A">
      <w:pPr>
        <w:pStyle w:val="2a"/>
      </w:pPr>
      <w:r>
        <w:t xml:space="preserve">Описание реализованных </w:t>
      </w:r>
      <w:r>
        <w:rPr>
          <w:lang w:val="en-US"/>
        </w:rPr>
        <w:t>unit</w:t>
      </w:r>
      <w:r w:rsidRPr="00A8075A">
        <w:t>-</w:t>
      </w:r>
      <w:r>
        <w:t>тестов</w:t>
      </w:r>
    </w:p>
    <w:p w14:paraId="55763C9D" w14:textId="354E8ED9" w:rsidR="003608E9" w:rsidRPr="00377FEF" w:rsidRDefault="00A8075A" w:rsidP="00621DC7">
      <w:pPr>
        <w:spacing w:line="240" w:lineRule="auto"/>
        <w:ind w:firstLine="567"/>
        <w:jc w:val="both"/>
      </w:pPr>
      <w:r>
        <w:t xml:space="preserve">Реализованные </w:t>
      </w:r>
      <w:r w:rsidR="00F86224">
        <w:t xml:space="preserve">мною тесты проверяют </w:t>
      </w:r>
      <w:r w:rsidR="00621DC7">
        <w:t xml:space="preserve">ситуации </w:t>
      </w:r>
      <w:r w:rsidR="00621DC7">
        <w:rPr>
          <w:lang w:val="en-US"/>
        </w:rPr>
        <w:t>c</w:t>
      </w:r>
      <w:r w:rsidR="009102E6">
        <w:t xml:space="preserve"> 6 вершин</w:t>
      </w:r>
      <w:r w:rsidR="00621DC7">
        <w:t>ами и</w:t>
      </w:r>
      <w:r w:rsidR="009102E6">
        <w:t xml:space="preserve"> </w:t>
      </w:r>
      <w:r w:rsidR="00621DC7">
        <w:t>с</w:t>
      </w:r>
      <w:r w:rsidR="009102E6">
        <w:t xml:space="preserve"> 20.</w:t>
      </w:r>
      <w:r w:rsidR="00621DC7">
        <w:t xml:space="preserve"> Они проверяют ситуацию с одним ребром</w:t>
      </w:r>
      <w:r w:rsidR="009102E6">
        <w:t xml:space="preserve"> из стока в сток</w:t>
      </w:r>
      <w:r w:rsidR="00621DC7">
        <w:t>, а</w:t>
      </w:r>
      <w:r w:rsidR="009102E6">
        <w:t xml:space="preserve"> </w:t>
      </w:r>
      <w:r w:rsidR="00937599">
        <w:t>также</w:t>
      </w:r>
      <w:r w:rsidR="009102E6">
        <w:t xml:space="preserve"> когда есть </w:t>
      </w:r>
      <w:r w:rsidR="00621DC7">
        <w:t>не</w:t>
      </w:r>
      <w:r w:rsidR="009102E6">
        <w:t xml:space="preserve"> только</w:t>
      </w:r>
      <w:r w:rsidR="00937599">
        <w:t xml:space="preserve"> </w:t>
      </w:r>
      <w:r w:rsidR="009102E6">
        <w:t>ребро из истока в сток</w:t>
      </w:r>
      <w:r w:rsidR="00621DC7">
        <w:t>, но и другие рёбра.</w:t>
      </w:r>
      <w:r w:rsidR="00377FEF">
        <w:t xml:space="preserve"> Тесты проверяют ситуации, когда отсутствует исток или сток</w:t>
      </w:r>
      <w:r w:rsidR="005E7FAD">
        <w:t>, а также, когда введена отрицательная пропускная способность</w:t>
      </w:r>
      <w:r w:rsidR="00377FEF">
        <w:t>. Так</w:t>
      </w:r>
      <w:r w:rsidR="009102E6">
        <w:t xml:space="preserve">же </w:t>
      </w:r>
      <w:r w:rsidR="00377FEF">
        <w:t>они</w:t>
      </w:r>
      <w:r w:rsidR="009102E6">
        <w:t xml:space="preserve"> проверяют корректность обра</w:t>
      </w:r>
      <w:r w:rsidR="00937599">
        <w:t>бо</w:t>
      </w:r>
      <w:r w:rsidR="009102E6">
        <w:t>тки исключите</w:t>
      </w:r>
      <w:r w:rsidR="00937599">
        <w:t>л</w:t>
      </w:r>
      <w:r w:rsidR="009102E6">
        <w:t>ьны</w:t>
      </w:r>
      <w:r w:rsidR="00937599">
        <w:t>х</w:t>
      </w:r>
      <w:r w:rsidR="009102E6">
        <w:t xml:space="preserve"> ситуаций</w:t>
      </w:r>
      <w:r w:rsidR="009102E6" w:rsidRPr="009102E6">
        <w:t xml:space="preserve">, </w:t>
      </w:r>
      <w:r w:rsidR="00937599">
        <w:t xml:space="preserve">например, </w:t>
      </w:r>
      <w:r w:rsidR="009102E6">
        <w:t>когда пользователь не ввел одну из позиций</w:t>
      </w:r>
      <w:r w:rsidR="00937599">
        <w:t>,</w:t>
      </w:r>
      <w:r w:rsidR="009102E6">
        <w:t xml:space="preserve"> либо ввёл </w:t>
      </w:r>
      <w:r w:rsidR="00937599">
        <w:t xml:space="preserve">её </w:t>
      </w:r>
      <w:r w:rsidR="009102E6">
        <w:t>некорректно</w:t>
      </w:r>
      <w:r w:rsidR="00937599">
        <w:t>.</w:t>
      </w:r>
      <w:r w:rsidR="00377FEF" w:rsidRPr="00377FEF">
        <w:t xml:space="preserve"> </w:t>
      </w:r>
    </w:p>
    <w:p w14:paraId="74AB098A" w14:textId="77777777" w:rsidR="00937599" w:rsidRPr="009102E6" w:rsidRDefault="00937599" w:rsidP="00621DC7">
      <w:pPr>
        <w:spacing w:line="240" w:lineRule="auto"/>
        <w:ind w:firstLine="567"/>
        <w:jc w:val="both"/>
      </w:pPr>
    </w:p>
    <w:p w14:paraId="1471A822" w14:textId="2FC211F2" w:rsidR="009102E6" w:rsidRPr="00937599" w:rsidRDefault="00937599" w:rsidP="00621DC7">
      <w:pPr>
        <w:spacing w:line="240" w:lineRule="auto"/>
        <w:ind w:firstLine="0"/>
        <w:jc w:val="both"/>
        <w:rPr>
          <w:b/>
          <w:color w:val="000000"/>
          <w:sz w:val="28"/>
          <w:szCs w:val="23"/>
          <w:shd w:val="clear" w:color="auto" w:fill="FFFFFF"/>
        </w:rPr>
      </w:pPr>
      <w:r>
        <w:rPr>
          <w:b/>
          <w:color w:val="000000"/>
          <w:sz w:val="28"/>
          <w:szCs w:val="23"/>
          <w:shd w:val="clear" w:color="auto" w:fill="FFFFFF"/>
        </w:rPr>
        <w:t>О</w:t>
      </w:r>
      <w:r w:rsidR="009102E6" w:rsidRPr="00937599">
        <w:rPr>
          <w:b/>
          <w:color w:val="000000"/>
          <w:sz w:val="28"/>
          <w:szCs w:val="23"/>
          <w:shd w:val="clear" w:color="auto" w:fill="FFFFFF"/>
        </w:rPr>
        <w:t>боснование выбора используемых структур данных</w:t>
      </w:r>
    </w:p>
    <w:p w14:paraId="2010828F" w14:textId="045CB82F" w:rsidR="009102E6" w:rsidRPr="00707C96" w:rsidRDefault="009102E6" w:rsidP="000224C3">
      <w:pPr>
        <w:spacing w:line="240" w:lineRule="auto"/>
        <w:ind w:firstLine="709"/>
        <w:jc w:val="both"/>
        <w:rPr>
          <w:sz w:val="28"/>
        </w:rPr>
      </w:pPr>
      <w:r w:rsidRPr="00937599">
        <w:rPr>
          <w:color w:val="000000"/>
          <w:szCs w:val="23"/>
          <w:shd w:val="clear" w:color="auto" w:fill="FFFFFF"/>
        </w:rPr>
        <w:t>М</w:t>
      </w:r>
      <w:proofErr w:type="spellStart"/>
      <w:r w:rsidR="004173D3">
        <w:rPr>
          <w:color w:val="000000"/>
          <w:szCs w:val="23"/>
          <w:shd w:val="clear" w:color="auto" w:fill="FFFFFF"/>
          <w:lang w:val="en-US"/>
        </w:rPr>
        <w:t>ap</w:t>
      </w:r>
      <w:proofErr w:type="spellEnd"/>
      <w:r w:rsidRPr="00937599">
        <w:rPr>
          <w:color w:val="000000"/>
          <w:szCs w:val="23"/>
          <w:shd w:val="clear" w:color="auto" w:fill="FFFFFF"/>
        </w:rPr>
        <w:t xml:space="preserve"> </w:t>
      </w:r>
      <w:r w:rsidR="004173D3">
        <w:rPr>
          <w:color w:val="000000"/>
          <w:szCs w:val="23"/>
          <w:shd w:val="clear" w:color="auto" w:fill="FFFFFF"/>
        </w:rPr>
        <w:t>я использую</w:t>
      </w:r>
      <w:r w:rsidR="004173D3" w:rsidRPr="00937599">
        <w:rPr>
          <w:color w:val="000000"/>
          <w:szCs w:val="23"/>
          <w:shd w:val="clear" w:color="auto" w:fill="FFFFFF"/>
        </w:rPr>
        <w:t xml:space="preserve"> </w:t>
      </w:r>
      <w:r w:rsidRPr="00937599">
        <w:rPr>
          <w:color w:val="000000"/>
          <w:szCs w:val="23"/>
          <w:shd w:val="clear" w:color="auto" w:fill="FFFFFF"/>
        </w:rPr>
        <w:t>для того</w:t>
      </w:r>
      <w:r w:rsidR="00707C96">
        <w:rPr>
          <w:color w:val="000000"/>
          <w:szCs w:val="23"/>
          <w:shd w:val="clear" w:color="auto" w:fill="FFFFFF"/>
        </w:rPr>
        <w:t>,</w:t>
      </w:r>
      <w:r w:rsidRPr="00937599">
        <w:rPr>
          <w:color w:val="000000"/>
          <w:szCs w:val="23"/>
          <w:shd w:val="clear" w:color="auto" w:fill="FFFFFF"/>
        </w:rPr>
        <w:t xml:space="preserve"> чтобы индивидуализировать вершины индексами</w:t>
      </w:r>
      <w:r w:rsidR="00072A0D" w:rsidRPr="00072A0D">
        <w:rPr>
          <w:color w:val="000000"/>
          <w:szCs w:val="23"/>
          <w:shd w:val="clear" w:color="auto" w:fill="FFFFFF"/>
        </w:rPr>
        <w:t>.</w:t>
      </w:r>
      <w:r w:rsidR="004173D3">
        <w:rPr>
          <w:color w:val="000000"/>
          <w:szCs w:val="23"/>
          <w:shd w:val="clear" w:color="auto" w:fill="FFFFFF"/>
        </w:rPr>
        <w:t xml:space="preserve"> Я использую д</w:t>
      </w:r>
      <w:r w:rsidR="00072A0D">
        <w:rPr>
          <w:color w:val="000000"/>
          <w:szCs w:val="23"/>
          <w:shd w:val="clear" w:color="auto" w:fill="FFFFFF"/>
        </w:rPr>
        <w:t>анную структуру</w:t>
      </w:r>
      <w:r w:rsidR="00072A0D" w:rsidRPr="00072A0D">
        <w:rPr>
          <w:color w:val="000000"/>
          <w:szCs w:val="23"/>
          <w:shd w:val="clear" w:color="auto" w:fill="FFFFFF"/>
        </w:rPr>
        <w:t xml:space="preserve">, </w:t>
      </w:r>
      <w:r w:rsidR="004173D3">
        <w:rPr>
          <w:color w:val="000000"/>
          <w:szCs w:val="23"/>
          <w:shd w:val="clear" w:color="auto" w:fill="FFFFFF"/>
        </w:rPr>
        <w:t>т.к.</w:t>
      </w:r>
      <w:r w:rsidR="00072A0D">
        <w:rPr>
          <w:color w:val="000000"/>
          <w:szCs w:val="23"/>
          <w:shd w:val="clear" w:color="auto" w:fill="FFFFFF"/>
        </w:rPr>
        <w:t xml:space="preserve"> она позволяет не со</w:t>
      </w:r>
      <w:r w:rsidR="00475E33">
        <w:rPr>
          <w:color w:val="000000"/>
          <w:szCs w:val="23"/>
          <w:shd w:val="clear" w:color="auto" w:fill="FFFFFF"/>
        </w:rPr>
        <w:t>хранять повторяющиеся данные и</w:t>
      </w:r>
      <w:r w:rsidR="00707C96">
        <w:rPr>
          <w:color w:val="000000"/>
          <w:szCs w:val="23"/>
          <w:shd w:val="clear" w:color="auto" w:fill="FFFFFF"/>
        </w:rPr>
        <w:t xml:space="preserve"> даёт быстрый доступ к своим элементам</w:t>
      </w:r>
      <w:r w:rsidR="00475E33">
        <w:rPr>
          <w:color w:val="000000"/>
          <w:szCs w:val="23"/>
          <w:shd w:val="clear" w:color="auto" w:fill="FFFFFF"/>
        </w:rPr>
        <w:t>.</w:t>
      </w:r>
      <w:r w:rsidR="00937599" w:rsidRPr="00937599">
        <w:rPr>
          <w:color w:val="000000"/>
          <w:szCs w:val="23"/>
          <w:shd w:val="clear" w:color="auto" w:fill="FFFFFF"/>
        </w:rPr>
        <w:t xml:space="preserve"> </w:t>
      </w:r>
      <w:r w:rsidR="00937599">
        <w:rPr>
          <w:color w:val="000000"/>
          <w:szCs w:val="23"/>
          <w:shd w:val="clear" w:color="auto" w:fill="FFFFFF"/>
          <w:lang w:val="en-US"/>
        </w:rPr>
        <w:t>List</w:t>
      </w:r>
      <w:r w:rsidR="00937599">
        <w:rPr>
          <w:color w:val="000000"/>
          <w:szCs w:val="23"/>
          <w:shd w:val="clear" w:color="auto" w:fill="FFFFFF"/>
        </w:rPr>
        <w:t xml:space="preserve"> я использую</w:t>
      </w:r>
      <w:r w:rsidRPr="00937599">
        <w:rPr>
          <w:color w:val="000000"/>
          <w:szCs w:val="23"/>
          <w:shd w:val="clear" w:color="auto" w:fill="FFFFFF"/>
        </w:rPr>
        <w:t xml:space="preserve"> </w:t>
      </w:r>
      <w:r w:rsidR="000224C3">
        <w:rPr>
          <w:color w:val="000000"/>
          <w:szCs w:val="23"/>
          <w:shd w:val="clear" w:color="auto" w:fill="FFFFFF"/>
        </w:rPr>
        <w:t xml:space="preserve">для </w:t>
      </w:r>
      <w:r w:rsidR="004173D3">
        <w:rPr>
          <w:color w:val="000000"/>
          <w:szCs w:val="23"/>
          <w:shd w:val="clear" w:color="auto" w:fill="FFFFFF"/>
        </w:rPr>
        <w:t xml:space="preserve">хранения </w:t>
      </w:r>
      <w:r w:rsidR="00707C96">
        <w:rPr>
          <w:color w:val="000000"/>
          <w:szCs w:val="23"/>
          <w:shd w:val="clear" w:color="auto" w:fill="FFFFFF"/>
        </w:rPr>
        <w:t>графа</w:t>
      </w:r>
      <w:r w:rsidR="004173D3">
        <w:rPr>
          <w:color w:val="000000"/>
          <w:szCs w:val="23"/>
          <w:shd w:val="clear" w:color="auto" w:fill="FFFFFF"/>
        </w:rPr>
        <w:t xml:space="preserve"> и пропускных</w:t>
      </w:r>
      <w:r w:rsidR="00707C96">
        <w:rPr>
          <w:color w:val="000000"/>
          <w:szCs w:val="23"/>
          <w:shd w:val="clear" w:color="auto" w:fill="FFFFFF"/>
        </w:rPr>
        <w:t xml:space="preserve"> способностей</w:t>
      </w:r>
      <w:r w:rsidR="000224C3">
        <w:rPr>
          <w:color w:val="000000"/>
          <w:szCs w:val="23"/>
          <w:shd w:val="clear" w:color="auto" w:fill="FFFFFF"/>
        </w:rPr>
        <w:t>.</w:t>
      </w:r>
      <w:r w:rsidR="00475E33">
        <w:rPr>
          <w:color w:val="000000"/>
          <w:szCs w:val="23"/>
          <w:shd w:val="clear" w:color="auto" w:fill="FFFFFF"/>
        </w:rPr>
        <w:t xml:space="preserve"> В структуре </w:t>
      </w:r>
      <w:r w:rsidR="00475E33">
        <w:rPr>
          <w:color w:val="000000"/>
          <w:szCs w:val="23"/>
          <w:shd w:val="clear" w:color="auto" w:fill="FFFFFF"/>
          <w:lang w:val="en-US"/>
        </w:rPr>
        <w:t>List</w:t>
      </w:r>
      <w:r w:rsidR="00707C96">
        <w:rPr>
          <w:color w:val="000000"/>
          <w:szCs w:val="23"/>
          <w:shd w:val="clear" w:color="auto" w:fill="FFFFFF"/>
        </w:rPr>
        <w:t xml:space="preserve"> удобный функционал в отличие</w:t>
      </w:r>
      <w:r w:rsidR="00475E33">
        <w:rPr>
          <w:color w:val="000000"/>
          <w:szCs w:val="23"/>
          <w:shd w:val="clear" w:color="auto" w:fill="FFFFFF"/>
        </w:rPr>
        <w:t xml:space="preserve"> от обычного массива</w:t>
      </w:r>
      <w:r w:rsidR="00475E33" w:rsidRPr="00475E33">
        <w:rPr>
          <w:color w:val="000000"/>
          <w:szCs w:val="23"/>
          <w:shd w:val="clear" w:color="auto" w:fill="FFFFFF"/>
        </w:rPr>
        <w:t xml:space="preserve">, </w:t>
      </w:r>
      <w:r w:rsidR="00475E33">
        <w:rPr>
          <w:color w:val="000000"/>
          <w:szCs w:val="23"/>
          <w:shd w:val="clear" w:color="auto" w:fill="FFFFFF"/>
        </w:rPr>
        <w:t>нам не нужно хранить размер массива</w:t>
      </w:r>
      <w:r w:rsidR="00475E33" w:rsidRPr="00475E33">
        <w:rPr>
          <w:color w:val="000000"/>
          <w:szCs w:val="23"/>
          <w:shd w:val="clear" w:color="auto" w:fill="FFFFFF"/>
        </w:rPr>
        <w:t xml:space="preserve">, </w:t>
      </w:r>
      <w:r w:rsidR="004173D3">
        <w:rPr>
          <w:color w:val="000000"/>
          <w:szCs w:val="23"/>
          <w:shd w:val="clear" w:color="auto" w:fill="FFFFFF"/>
        </w:rPr>
        <w:t xml:space="preserve">а </w:t>
      </w:r>
      <w:r w:rsidR="00475E33">
        <w:rPr>
          <w:color w:val="000000"/>
          <w:szCs w:val="23"/>
          <w:shd w:val="clear" w:color="auto" w:fill="FFFFFF"/>
        </w:rPr>
        <w:t xml:space="preserve">также мы можем быстро добавлять </w:t>
      </w:r>
      <w:r w:rsidR="00C2441E">
        <w:rPr>
          <w:color w:val="000000"/>
          <w:szCs w:val="23"/>
          <w:shd w:val="clear" w:color="auto" w:fill="FFFFFF"/>
        </w:rPr>
        <w:t>и удалять элементы</w:t>
      </w:r>
      <w:r w:rsidR="00C2441E" w:rsidRPr="00C2441E">
        <w:rPr>
          <w:color w:val="000000"/>
          <w:szCs w:val="23"/>
          <w:shd w:val="clear" w:color="auto" w:fill="FFFFFF"/>
        </w:rPr>
        <w:t xml:space="preserve">, </w:t>
      </w:r>
      <w:r w:rsidR="00C2441E">
        <w:rPr>
          <w:color w:val="000000"/>
          <w:szCs w:val="23"/>
          <w:shd w:val="clear" w:color="auto" w:fill="FFFFFF"/>
        </w:rPr>
        <w:t xml:space="preserve">без </w:t>
      </w:r>
      <w:r w:rsidR="004173D3">
        <w:rPr>
          <w:color w:val="000000"/>
          <w:szCs w:val="23"/>
          <w:shd w:val="clear" w:color="auto" w:fill="FFFFFF"/>
        </w:rPr>
        <w:t>за</w:t>
      </w:r>
      <w:r w:rsidR="00C2441E">
        <w:rPr>
          <w:color w:val="000000"/>
          <w:szCs w:val="23"/>
          <w:shd w:val="clear" w:color="auto" w:fill="FFFFFF"/>
        </w:rPr>
        <w:t>траты времени на их перезапись в новый массив</w:t>
      </w:r>
      <w:r w:rsidR="004173D3">
        <w:rPr>
          <w:color w:val="000000"/>
          <w:szCs w:val="23"/>
          <w:shd w:val="clear" w:color="auto" w:fill="FFFFFF"/>
        </w:rPr>
        <w:t>.</w:t>
      </w:r>
      <w:r w:rsidR="00707C96">
        <w:rPr>
          <w:color w:val="000000"/>
          <w:szCs w:val="23"/>
          <w:shd w:val="clear" w:color="auto" w:fill="FFFFFF"/>
        </w:rPr>
        <w:t xml:space="preserve"> Структуру </w:t>
      </w:r>
      <w:r w:rsidR="00707C96">
        <w:rPr>
          <w:color w:val="000000"/>
          <w:szCs w:val="23"/>
          <w:shd w:val="clear" w:color="auto" w:fill="FFFFFF"/>
          <w:lang w:val="en-US"/>
        </w:rPr>
        <w:t>Queue</w:t>
      </w:r>
      <w:r w:rsidR="00707C96" w:rsidRPr="007B1888">
        <w:rPr>
          <w:color w:val="000000"/>
          <w:szCs w:val="23"/>
          <w:shd w:val="clear" w:color="auto" w:fill="FFFFFF"/>
        </w:rPr>
        <w:t xml:space="preserve"> </w:t>
      </w:r>
      <w:r w:rsidR="00707C96">
        <w:rPr>
          <w:color w:val="000000"/>
          <w:szCs w:val="23"/>
          <w:shd w:val="clear" w:color="auto" w:fill="FFFFFF"/>
        </w:rPr>
        <w:t>я использую для</w:t>
      </w:r>
      <w:r w:rsidR="007B1888">
        <w:rPr>
          <w:color w:val="000000"/>
          <w:szCs w:val="23"/>
          <w:shd w:val="clear" w:color="auto" w:fill="FFFFFF"/>
        </w:rPr>
        <w:t xml:space="preserve"> перебора путей потоков. Эта структура удобна тем, что не требует данных о количестве элементов, а также об их индексах. </w:t>
      </w:r>
    </w:p>
    <w:p w14:paraId="0FE69CB3" w14:textId="77777777" w:rsidR="009102E6" w:rsidRDefault="009102E6">
      <w:pPr>
        <w:spacing w:line="240" w:lineRule="auto"/>
        <w:ind w:firstLine="0"/>
        <w:rPr>
          <w:b/>
          <w:bCs/>
          <w:color w:val="000000"/>
          <w:sz w:val="28"/>
          <w:szCs w:val="26"/>
        </w:rPr>
      </w:pPr>
    </w:p>
    <w:p w14:paraId="52D50D4C" w14:textId="77777777" w:rsidR="00937599" w:rsidRDefault="00937599">
      <w:pPr>
        <w:spacing w:line="240" w:lineRule="auto"/>
        <w:ind w:firstLine="0"/>
        <w:rPr>
          <w:b/>
          <w:bCs/>
          <w:color w:val="000000"/>
          <w:sz w:val="28"/>
          <w:szCs w:val="26"/>
        </w:rPr>
      </w:pPr>
      <w:r>
        <w:br w:type="page"/>
      </w:r>
    </w:p>
    <w:p w14:paraId="2DFF29D5" w14:textId="7FF9B82C" w:rsidR="003608E9" w:rsidRDefault="00BC652F" w:rsidP="00BC652F">
      <w:pPr>
        <w:pStyle w:val="2a"/>
      </w:pPr>
      <w:r>
        <w:lastRenderedPageBreak/>
        <w:t>Пример</w:t>
      </w:r>
      <w:r w:rsidR="00937599">
        <w:t>ы</w:t>
      </w:r>
      <w:r>
        <w:t xml:space="preserve"> работы программы</w:t>
      </w:r>
    </w:p>
    <w:p w14:paraId="2A1B7BA7" w14:textId="77777777" w:rsidR="00937599" w:rsidRDefault="00937599" w:rsidP="00BC652F">
      <w:pPr>
        <w:pStyle w:val="2a"/>
      </w:pPr>
    </w:p>
    <w:tbl>
      <w:tblPr>
        <w:tblW w:w="10773" w:type="dxa"/>
        <w:tblInd w:w="-1134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73"/>
      </w:tblGrid>
      <w:tr w:rsidR="00C0270B" w:rsidRPr="0037197E" w14:paraId="73596741" w14:textId="77777777" w:rsidTr="00446840">
        <w:tc>
          <w:tcPr>
            <w:tcW w:w="10773" w:type="dxa"/>
            <w:shd w:val="clear" w:color="auto" w:fill="auto"/>
          </w:tcPr>
          <w:p w14:paraId="4E822F32" w14:textId="3A5006FF" w:rsidR="00BC652F" w:rsidRPr="007B1888" w:rsidRDefault="00BC652F" w:rsidP="00446840">
            <w:pPr>
              <w:pStyle w:val="aff5"/>
              <w:rPr>
                <w:lang w:eastAsia="en-US"/>
              </w:rPr>
            </w:pPr>
            <w:r>
              <w:rPr>
                <w:lang w:eastAsia="en-US"/>
              </w:rPr>
              <w:t>Пример</w:t>
            </w:r>
            <w:r w:rsidR="00937599">
              <w:rPr>
                <w:lang w:eastAsia="en-US"/>
              </w:rPr>
              <w:t xml:space="preserve">ы </w:t>
            </w:r>
          </w:p>
        </w:tc>
      </w:tr>
      <w:tr w:rsidR="00C0270B" w:rsidRPr="002D2CF1" w14:paraId="2A32FC23" w14:textId="77777777" w:rsidTr="00446840">
        <w:tc>
          <w:tcPr>
            <w:tcW w:w="10773" w:type="dxa"/>
            <w:shd w:val="clear" w:color="auto" w:fill="auto"/>
          </w:tcPr>
          <w:p w14:paraId="07AD34C4" w14:textId="25F56A93" w:rsidR="00460130" w:rsidRDefault="00460130" w:rsidP="003608E9">
            <w:pPr>
              <w:pStyle w:val="aff5"/>
              <w:rPr>
                <w:noProof/>
              </w:rPr>
            </w:pPr>
          </w:p>
          <w:p w14:paraId="530658C0" w14:textId="5CDE4F09" w:rsidR="00C46076" w:rsidRDefault="00C46076" w:rsidP="003608E9">
            <w:pPr>
              <w:pStyle w:val="aff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8B0547" wp14:editId="0B565C0C">
                  <wp:extent cx="3619500" cy="48863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488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DFCEA" w14:textId="77777777" w:rsidR="007B5F79" w:rsidRDefault="007B5F79" w:rsidP="003608E9">
            <w:pPr>
              <w:pStyle w:val="aff5"/>
              <w:rPr>
                <w:noProof/>
              </w:rPr>
            </w:pPr>
          </w:p>
          <w:p w14:paraId="22BF33DD" w14:textId="77777777" w:rsidR="002D6186" w:rsidRDefault="002D6186" w:rsidP="003608E9">
            <w:pPr>
              <w:pStyle w:val="aff5"/>
              <w:rPr>
                <w:noProof/>
              </w:rPr>
            </w:pPr>
          </w:p>
          <w:p w14:paraId="2C56C7A9" w14:textId="77777777" w:rsidR="002D6186" w:rsidRDefault="002D6186" w:rsidP="003608E9">
            <w:pPr>
              <w:pStyle w:val="aff5"/>
              <w:rPr>
                <w:noProof/>
              </w:rPr>
            </w:pPr>
          </w:p>
          <w:p w14:paraId="007DCC72" w14:textId="77777777" w:rsidR="002D6186" w:rsidRDefault="002D6186" w:rsidP="003608E9">
            <w:pPr>
              <w:pStyle w:val="aff5"/>
              <w:rPr>
                <w:noProof/>
              </w:rPr>
            </w:pPr>
          </w:p>
          <w:p w14:paraId="1F97B58C" w14:textId="1E582B42" w:rsidR="007B5F79" w:rsidRDefault="00C46076" w:rsidP="003608E9">
            <w:pPr>
              <w:pStyle w:val="aff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8055EC" wp14:editId="516D1B7F">
                  <wp:extent cx="3305175" cy="8953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EC9B4D" w14:textId="77777777" w:rsidR="002D6186" w:rsidRDefault="002D6186" w:rsidP="003608E9">
            <w:pPr>
              <w:pStyle w:val="aff5"/>
              <w:rPr>
                <w:noProof/>
              </w:rPr>
            </w:pPr>
          </w:p>
          <w:p w14:paraId="76C55E7F" w14:textId="77777777" w:rsidR="002D6186" w:rsidRDefault="002D6186" w:rsidP="003608E9">
            <w:pPr>
              <w:pStyle w:val="aff5"/>
              <w:rPr>
                <w:noProof/>
              </w:rPr>
            </w:pPr>
          </w:p>
          <w:p w14:paraId="346D7B15" w14:textId="7742B7BE" w:rsidR="007B5F79" w:rsidRDefault="007B5F79" w:rsidP="003608E9">
            <w:pPr>
              <w:pStyle w:val="aff5"/>
              <w:rPr>
                <w:noProof/>
              </w:rPr>
            </w:pPr>
          </w:p>
          <w:p w14:paraId="14786184" w14:textId="77777777" w:rsidR="007B5F79" w:rsidRDefault="007B5F79" w:rsidP="003608E9">
            <w:pPr>
              <w:pStyle w:val="aff5"/>
              <w:rPr>
                <w:noProof/>
              </w:rPr>
            </w:pPr>
          </w:p>
          <w:p w14:paraId="1103DB0C" w14:textId="5AD6B9B0" w:rsidR="002D6186" w:rsidRDefault="00D223EC" w:rsidP="003608E9">
            <w:pPr>
              <w:pStyle w:val="aff5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9E74EB" wp14:editId="0E6058F4">
                  <wp:extent cx="3644265" cy="6492240"/>
                  <wp:effectExtent l="0" t="0" r="0" b="381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624" t="351"/>
                          <a:stretch/>
                        </pic:blipFill>
                        <pic:spPr bwMode="auto">
                          <a:xfrm>
                            <a:off x="0" y="0"/>
                            <a:ext cx="3644265" cy="6492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F332ED" w14:textId="77777777" w:rsidR="002D6186" w:rsidRDefault="002D6186" w:rsidP="003608E9">
            <w:pPr>
              <w:pStyle w:val="aff5"/>
              <w:rPr>
                <w:noProof/>
              </w:rPr>
            </w:pPr>
          </w:p>
          <w:p w14:paraId="147FFE00" w14:textId="6DD65D5E" w:rsidR="007B5F79" w:rsidRDefault="00D223EC" w:rsidP="003608E9">
            <w:pPr>
              <w:pStyle w:val="aff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C8C5F3" wp14:editId="585EDD35">
                  <wp:extent cx="3724275" cy="9429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79680" w14:textId="77777777" w:rsidR="002D6186" w:rsidRDefault="002D6186" w:rsidP="003608E9">
            <w:pPr>
              <w:pStyle w:val="aff5"/>
              <w:rPr>
                <w:noProof/>
              </w:rPr>
            </w:pPr>
          </w:p>
          <w:p w14:paraId="27D449DB" w14:textId="77777777" w:rsidR="002D6186" w:rsidRDefault="002D6186" w:rsidP="003608E9">
            <w:pPr>
              <w:pStyle w:val="aff5"/>
              <w:rPr>
                <w:noProof/>
              </w:rPr>
            </w:pPr>
          </w:p>
          <w:p w14:paraId="5C02C0E7" w14:textId="654E7EF1" w:rsidR="007B5F79" w:rsidRDefault="00D223EC" w:rsidP="003608E9">
            <w:pPr>
              <w:pStyle w:val="aff5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68C376" wp14:editId="411F4C86">
                  <wp:extent cx="3657600" cy="48387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483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5D2D8" w14:textId="77777777" w:rsidR="002D6186" w:rsidRDefault="002D6186" w:rsidP="003608E9">
            <w:pPr>
              <w:pStyle w:val="aff5"/>
              <w:rPr>
                <w:noProof/>
              </w:rPr>
            </w:pPr>
          </w:p>
          <w:p w14:paraId="68808025" w14:textId="7B2B2CE6" w:rsidR="007B5F79" w:rsidRDefault="00D223EC" w:rsidP="003608E9">
            <w:pPr>
              <w:pStyle w:val="aff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667628" wp14:editId="6FCFA715">
                  <wp:extent cx="3286125" cy="94297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AB06D" w14:textId="77777777" w:rsidR="00EC03A4" w:rsidRDefault="00EC03A4" w:rsidP="003608E9">
            <w:pPr>
              <w:pStyle w:val="aff5"/>
              <w:rPr>
                <w:noProof/>
              </w:rPr>
            </w:pPr>
          </w:p>
          <w:p w14:paraId="5942DB21" w14:textId="77777777" w:rsidR="00EC03A4" w:rsidRDefault="00EC03A4" w:rsidP="003608E9">
            <w:pPr>
              <w:pStyle w:val="aff5"/>
              <w:rPr>
                <w:noProof/>
              </w:rPr>
            </w:pPr>
          </w:p>
          <w:p w14:paraId="622F7BFE" w14:textId="342C865E" w:rsidR="007B5F79" w:rsidRDefault="00D223EC" w:rsidP="003608E9">
            <w:pPr>
              <w:pStyle w:val="aff5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2B8676" wp14:editId="3FD22D31">
                  <wp:extent cx="3657600" cy="48768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48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9BC1A" w14:textId="77777777" w:rsidR="002D6186" w:rsidRDefault="002D6186" w:rsidP="003608E9">
            <w:pPr>
              <w:pStyle w:val="aff5"/>
              <w:rPr>
                <w:noProof/>
              </w:rPr>
            </w:pPr>
          </w:p>
          <w:p w14:paraId="04C6E65B" w14:textId="29BD3EFB" w:rsidR="007B5F79" w:rsidRDefault="00E17DD6" w:rsidP="003608E9">
            <w:pPr>
              <w:pStyle w:val="aff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25E2B9" wp14:editId="3477AE3F">
                  <wp:extent cx="3209925" cy="933450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47BF4" w14:textId="15FA1B3E" w:rsidR="002D6186" w:rsidRDefault="002D6186" w:rsidP="003608E9">
            <w:pPr>
              <w:pStyle w:val="aff5"/>
              <w:rPr>
                <w:noProof/>
              </w:rPr>
            </w:pPr>
          </w:p>
          <w:p w14:paraId="512732B7" w14:textId="77777777" w:rsidR="002D6186" w:rsidRDefault="002D6186" w:rsidP="003608E9">
            <w:pPr>
              <w:pStyle w:val="aff5"/>
              <w:rPr>
                <w:noProof/>
              </w:rPr>
            </w:pPr>
          </w:p>
          <w:p w14:paraId="3BEDAD8B" w14:textId="73202A85" w:rsidR="007B5F79" w:rsidRDefault="00D223EC" w:rsidP="003608E9">
            <w:pPr>
              <w:pStyle w:val="aff5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0C1492" wp14:editId="4E7E0060">
                  <wp:extent cx="3667125" cy="4238625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423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EA4EE" w14:textId="77777777" w:rsidR="00EC03A4" w:rsidRDefault="00EC03A4" w:rsidP="00460130">
            <w:pPr>
              <w:pStyle w:val="aff5"/>
              <w:rPr>
                <w:noProof/>
              </w:rPr>
            </w:pPr>
          </w:p>
          <w:p w14:paraId="7DF36B00" w14:textId="77777777" w:rsidR="002D6186" w:rsidRDefault="002D6186" w:rsidP="00460130">
            <w:pPr>
              <w:pStyle w:val="aff5"/>
              <w:rPr>
                <w:noProof/>
              </w:rPr>
            </w:pPr>
          </w:p>
          <w:p w14:paraId="1F396BC0" w14:textId="64AB4ECC" w:rsidR="003608E9" w:rsidRDefault="00D223EC" w:rsidP="00460130">
            <w:pPr>
              <w:pStyle w:val="aff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FAE372" wp14:editId="25F43F24">
                  <wp:extent cx="3552825" cy="933450"/>
                  <wp:effectExtent l="0" t="0" r="952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B1351" w14:textId="77777777" w:rsidR="00EC03A4" w:rsidRDefault="00EC03A4" w:rsidP="00460130">
            <w:pPr>
              <w:pStyle w:val="aff5"/>
              <w:rPr>
                <w:noProof/>
              </w:rPr>
            </w:pPr>
          </w:p>
          <w:p w14:paraId="7E73C7A3" w14:textId="77777777" w:rsidR="00EC03A4" w:rsidRDefault="00EC03A4" w:rsidP="00460130">
            <w:pPr>
              <w:pStyle w:val="aff5"/>
              <w:rPr>
                <w:noProof/>
              </w:rPr>
            </w:pPr>
          </w:p>
          <w:p w14:paraId="6D9F7F4E" w14:textId="208995FA" w:rsidR="00EC03A4" w:rsidRDefault="00D223EC" w:rsidP="00460130">
            <w:pPr>
              <w:pStyle w:val="aff5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4B4AD8" wp14:editId="3883350F">
                  <wp:extent cx="3657600" cy="46482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464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8514B" w14:textId="77777777" w:rsidR="002D6186" w:rsidRDefault="002D6186" w:rsidP="00460130">
            <w:pPr>
              <w:pStyle w:val="aff5"/>
              <w:rPr>
                <w:noProof/>
              </w:rPr>
            </w:pPr>
          </w:p>
          <w:p w14:paraId="31547CB0" w14:textId="77777777" w:rsidR="002D6186" w:rsidRDefault="002D6186" w:rsidP="00460130">
            <w:pPr>
              <w:pStyle w:val="aff5"/>
              <w:rPr>
                <w:noProof/>
              </w:rPr>
            </w:pPr>
          </w:p>
          <w:p w14:paraId="526B763C" w14:textId="165F742B" w:rsidR="00C0270B" w:rsidRDefault="00D223EC" w:rsidP="00460130">
            <w:pPr>
              <w:pStyle w:val="aff5"/>
              <w:rPr>
                <w:sz w:val="20"/>
                <w:szCs w:val="20"/>
                <w:lang w:val="en-US" w:eastAsia="en-US"/>
              </w:rPr>
            </w:pPr>
            <w:r>
              <w:rPr>
                <w:noProof/>
              </w:rPr>
              <w:drawing>
                <wp:inline distT="0" distB="0" distL="0" distR="0" wp14:anchorId="66F85A2E" wp14:editId="60A87844">
                  <wp:extent cx="3543300" cy="94297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BB7D0" w14:textId="77777777" w:rsidR="00EC03A4" w:rsidRDefault="00EC03A4" w:rsidP="00460130">
            <w:pPr>
              <w:pStyle w:val="aff5"/>
              <w:rPr>
                <w:noProof/>
              </w:rPr>
            </w:pPr>
          </w:p>
          <w:p w14:paraId="124A48F5" w14:textId="77777777" w:rsidR="00EC03A4" w:rsidRDefault="00EC03A4" w:rsidP="00460130">
            <w:pPr>
              <w:pStyle w:val="aff5"/>
              <w:rPr>
                <w:noProof/>
              </w:rPr>
            </w:pPr>
          </w:p>
          <w:p w14:paraId="39900187" w14:textId="77777777" w:rsidR="00EC03A4" w:rsidRDefault="00EC03A4" w:rsidP="00460130">
            <w:pPr>
              <w:pStyle w:val="aff5"/>
              <w:rPr>
                <w:noProof/>
              </w:rPr>
            </w:pPr>
          </w:p>
          <w:p w14:paraId="10158BB5" w14:textId="77777777" w:rsidR="00EC03A4" w:rsidRDefault="00EC03A4" w:rsidP="00460130">
            <w:pPr>
              <w:pStyle w:val="aff5"/>
              <w:rPr>
                <w:noProof/>
              </w:rPr>
            </w:pPr>
          </w:p>
          <w:p w14:paraId="4619F18B" w14:textId="72BCCBE0" w:rsidR="00EC03A4" w:rsidRDefault="00D223EC" w:rsidP="00460130">
            <w:pPr>
              <w:pStyle w:val="aff5"/>
              <w:rPr>
                <w:sz w:val="20"/>
                <w:szCs w:val="20"/>
                <w:lang w:val="en-US" w:eastAsia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E643B0" wp14:editId="4FBFA5C1">
                  <wp:extent cx="3667125" cy="4648200"/>
                  <wp:effectExtent l="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464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5E331" w14:textId="77777777" w:rsidR="00EC03A4" w:rsidRDefault="00EC03A4" w:rsidP="00460130">
            <w:pPr>
              <w:pStyle w:val="aff5"/>
              <w:rPr>
                <w:noProof/>
              </w:rPr>
            </w:pPr>
          </w:p>
          <w:p w14:paraId="1D74E505" w14:textId="77777777" w:rsidR="002D6186" w:rsidRDefault="002D6186" w:rsidP="00460130">
            <w:pPr>
              <w:pStyle w:val="aff5"/>
              <w:rPr>
                <w:noProof/>
              </w:rPr>
            </w:pPr>
          </w:p>
          <w:p w14:paraId="7BC4064F" w14:textId="026F4855" w:rsidR="00EC03A4" w:rsidRPr="00ED334A" w:rsidRDefault="00D223EC" w:rsidP="00460130">
            <w:pPr>
              <w:pStyle w:val="aff5"/>
              <w:rPr>
                <w:sz w:val="20"/>
                <w:szCs w:val="20"/>
                <w:lang w:val="en-US" w:eastAsia="en-US"/>
              </w:rPr>
            </w:pPr>
            <w:r>
              <w:rPr>
                <w:noProof/>
              </w:rPr>
              <w:drawing>
                <wp:inline distT="0" distB="0" distL="0" distR="0" wp14:anchorId="0236A925" wp14:editId="06038FC5">
                  <wp:extent cx="3143250" cy="9144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A1969D" w14:textId="77777777" w:rsidR="00497EDD" w:rsidRDefault="00497EDD" w:rsidP="00BC652F">
      <w:pPr>
        <w:pStyle w:val="2a"/>
      </w:pPr>
    </w:p>
    <w:p w14:paraId="6217A487" w14:textId="77777777" w:rsidR="00497EDD" w:rsidRDefault="00497EDD">
      <w:pPr>
        <w:spacing w:line="240" w:lineRule="auto"/>
        <w:ind w:firstLine="0"/>
        <w:rPr>
          <w:b/>
          <w:bCs/>
          <w:color w:val="000000"/>
          <w:sz w:val="28"/>
          <w:szCs w:val="26"/>
        </w:rPr>
      </w:pPr>
      <w:r>
        <w:br w:type="page"/>
      </w:r>
    </w:p>
    <w:p w14:paraId="79DADD97" w14:textId="361BC314" w:rsidR="00BC652F" w:rsidRPr="00AA334B" w:rsidRDefault="00BC652F" w:rsidP="00BC652F">
      <w:pPr>
        <w:pStyle w:val="2a"/>
        <w:rPr>
          <w:lang w:val="en-US" w:eastAsia="en-US"/>
        </w:rPr>
      </w:pPr>
      <w:r>
        <w:lastRenderedPageBreak/>
        <w:t>Листинг</w:t>
      </w:r>
      <w:bookmarkStart w:id="22" w:name="_Hlk21359940"/>
    </w:p>
    <w:tbl>
      <w:tblPr>
        <w:tblW w:w="10773" w:type="dxa"/>
        <w:tblInd w:w="-1134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73"/>
      </w:tblGrid>
      <w:tr w:rsidR="00BB1DD0" w:rsidRPr="0037197E" w14:paraId="6F969543" w14:textId="77777777" w:rsidTr="00545B1B">
        <w:tc>
          <w:tcPr>
            <w:tcW w:w="10773" w:type="dxa"/>
            <w:shd w:val="clear" w:color="auto" w:fill="auto"/>
          </w:tcPr>
          <w:bookmarkEnd w:id="22"/>
          <w:p w14:paraId="513B6B77" w14:textId="06366324" w:rsidR="00BB1DD0" w:rsidRPr="002E3110" w:rsidRDefault="00377FEF" w:rsidP="00545B1B">
            <w:pPr>
              <w:pStyle w:val="aff5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Network</w:t>
            </w:r>
            <w:r w:rsidR="00BB1DD0">
              <w:rPr>
                <w:lang w:val="en-US" w:eastAsia="en-US"/>
              </w:rPr>
              <w:t>.h</w:t>
            </w:r>
            <w:proofErr w:type="spellEnd"/>
          </w:p>
        </w:tc>
      </w:tr>
      <w:tr w:rsidR="00BB1DD0" w:rsidRPr="00BC652F" w14:paraId="4A6304CD" w14:textId="77777777" w:rsidTr="00545B1B">
        <w:tc>
          <w:tcPr>
            <w:tcW w:w="10773" w:type="dxa"/>
            <w:shd w:val="clear" w:color="auto" w:fill="auto"/>
          </w:tcPr>
          <w:p w14:paraId="79B22113" w14:textId="77777777" w:rsidR="00C2441E" w:rsidRPr="00C2441E" w:rsidRDefault="00C2441E" w:rsidP="00C2441E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C2441E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r w:rsidRPr="00C2441E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pragma</w:t>
            </w:r>
            <w:proofErr w:type="spellEnd"/>
            <w:r w:rsidRPr="00C2441E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C2441E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once</w:t>
            </w:r>
            <w:proofErr w:type="spellEnd"/>
            <w:r w:rsidRPr="00C2441E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34C0FB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include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fstream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14:paraId="1DDC49AF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include"Map.h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14:paraId="270372A7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include"Queue.h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14:paraId="4A522D5C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include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14:paraId="4DA30135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include"Algorithm.h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14:paraId="01721F7B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Network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122E6144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18562E4C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~</w:t>
            </w:r>
            <w:proofErr w:type="spellStart"/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Network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14:paraId="3D3AC841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for 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= 0;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&lt;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VertexCount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; ++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 {</w:t>
            </w:r>
          </w:p>
          <w:p w14:paraId="13212F02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Graph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[i</w:t>
            </w:r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].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clear</w:t>
            </w:r>
            <w:proofErr w:type="spellEnd"/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14:paraId="7B152329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delete</w:t>
            </w:r>
            <w:proofErr w:type="spellEnd"/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[]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Capacity</w:t>
            </w:r>
            <w:proofErr w:type="spellEnd"/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[i];</w:t>
            </w:r>
          </w:p>
          <w:p w14:paraId="74F2C803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delete</w:t>
            </w:r>
            <w:proofErr w:type="spellEnd"/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[]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FlowPassed</w:t>
            </w:r>
            <w:proofErr w:type="spellEnd"/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[i];</w:t>
            </w:r>
          </w:p>
          <w:p w14:paraId="20F01F7E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36F4D6C0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delete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ParList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69DF6382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delete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CurrentPathC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39F95150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2CB130CC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24A9C792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Network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ifstream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&amp;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file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14:paraId="2059EE21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 xml:space="preserve">Map&lt;char,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&gt;*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Map_from_char_to_number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= new Map&lt;char,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&gt;();</w:t>
            </w:r>
          </w:p>
          <w:p w14:paraId="35112368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 xml:space="preserve">Validators(file,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Map_from_char_to_number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  <w:p w14:paraId="6D882831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file.clear</w:t>
            </w:r>
            <w:proofErr w:type="spellEnd"/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14:paraId="1B7AD0B8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file.seekg</w:t>
            </w:r>
            <w:proofErr w:type="spellEnd"/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ios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::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beg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51A5F27E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6654A8D5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while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(!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file.eof</w:t>
            </w:r>
            <w:proofErr w:type="spellEnd"/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()) {</w:t>
            </w:r>
          </w:p>
          <w:p w14:paraId="58DDE425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s1;</w:t>
            </w:r>
          </w:p>
          <w:p w14:paraId="53864771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vert1, vert2,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cap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616F9862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getline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file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 s1);</w:t>
            </w:r>
          </w:p>
          <w:p w14:paraId="1135DBBE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 xml:space="preserve">vert1 =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Map_from_char_to_number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-&gt;find(s1[0]);</w:t>
            </w:r>
          </w:p>
          <w:p w14:paraId="5A3BD054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 xml:space="preserve">vert2 =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Map_from_char_to_number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-&gt;find(s1[2]);</w:t>
            </w:r>
          </w:p>
          <w:p w14:paraId="43B40B38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 xml:space="preserve">Capacity[vert1][vert2] =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stoi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(s1.substr(4));</w:t>
            </w:r>
          </w:p>
          <w:p w14:paraId="6D1F41FA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Graph[vert1].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push_back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(vert2);</w:t>
            </w:r>
          </w:p>
          <w:p w14:paraId="6332FD78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Graph[vert2].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push_back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(vert1);</w:t>
            </w:r>
          </w:p>
          <w:p w14:paraId="3632C2EE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546CF23C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7295D677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795177EE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void Validators(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ifstream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&amp; file, Map&lt;char,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&gt;*&amp;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Map_from_char_to_number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 {</w:t>
            </w:r>
          </w:p>
          <w:p w14:paraId="4572EA75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vert1, vert2,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cap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6499743A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VertexCount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= 0;</w:t>
            </w:r>
          </w:p>
          <w:p w14:paraId="6E0CBA39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Map_from_char_to_number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= new Map&lt;char,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&gt;();</w:t>
            </w:r>
          </w:p>
          <w:p w14:paraId="7950FEC9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str_num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= 1;</w:t>
            </w:r>
          </w:p>
          <w:p w14:paraId="334B5C62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while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(!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file.eof</w:t>
            </w:r>
            <w:proofErr w:type="spellEnd"/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()) {</w:t>
            </w:r>
          </w:p>
          <w:p w14:paraId="6D23DCB6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s1;</w:t>
            </w:r>
          </w:p>
          <w:p w14:paraId="13D72C67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getline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file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, s1);</w:t>
            </w:r>
          </w:p>
          <w:p w14:paraId="40CF2FAE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 xml:space="preserve">if (s1.size() &gt;= 5) { //greater than or equal to 5, because this is the minimum possible input(two letters, two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spaces,one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digit)</w:t>
            </w:r>
          </w:p>
          <w:p w14:paraId="6764EBE4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if (!((s1[0] &gt;= 'A' &amp;&amp; s1[0] &lt;= 'Z') &amp;&amp; (s1[1] == ' '))) {</w:t>
            </w:r>
          </w:p>
          <w:p w14:paraId="25BA872F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throw</w:t>
            </w:r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std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::exception(string(("Error entering the first character in the string or missing a space after it. Check the correctness of the input in the file and correct these errors in the line under the number: " +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to_string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str_num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))).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c_str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());</w:t>
            </w:r>
          </w:p>
          <w:p w14:paraId="7FE0EB7D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72B71D4F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if (!((s1[2] &gt;= 'A' &amp;&amp; s1[2] &lt;= 'Z') &amp;&amp; (s1[3] == ' '))) {</w:t>
            </w:r>
          </w:p>
          <w:p w14:paraId="75EC4620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throw</w:t>
            </w:r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std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::exception(string(("Error entering the second character in the string or missing a space after it. Check the correctness of the input in the file and correct these errors in the line under the number: " +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to_string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str_num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))).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c_str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());</w:t>
            </w:r>
          </w:p>
          <w:p w14:paraId="044B1F28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50F6F9CD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cur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2DDA171F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22B5DE73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for 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= 4;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&lt; s1.size(); ++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 {</w:t>
            </w:r>
          </w:p>
          <w:p w14:paraId="3623A19E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if (s1[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] &gt;= '0' &amp;&amp; s1[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] &lt;= '9')</w:t>
            </w:r>
          </w:p>
          <w:p w14:paraId="0FFBFAF3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cur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+= s1[i];</w:t>
            </w:r>
          </w:p>
          <w:p w14:paraId="50D6F9DE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else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623C9F53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throw</w:t>
            </w:r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std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::exception(string(("Error entering the third character (bandwidth) in the string or the presence of a space after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it.Please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note that the bandwidth 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lastRenderedPageBreak/>
              <w:t xml:space="preserve">cannot be negative. Check that you entered the file correctly and correct these errors in the line number: " +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to_string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str_num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))).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c_str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());</w:t>
            </w:r>
          </w:p>
          <w:p w14:paraId="4AB91FA6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3AFFFDBE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09B64515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if (!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Map_from_char_to_number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-&gt;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find_is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(s1[0])) {</w:t>
            </w:r>
          </w:p>
          <w:p w14:paraId="3084EF0D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Map_from_char_to_number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-&gt;insert(s1[0],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VertexCount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  <w:p w14:paraId="76D396F1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++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VertexCount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2E5297DC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31989396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if (!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Map_from_char_to_number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-&gt;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find_is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(s1[2])) {</w:t>
            </w:r>
          </w:p>
          <w:p w14:paraId="4562B1F7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Map_from_char_to_number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-&gt;insert(s1[2],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VertexCount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  <w:p w14:paraId="76522DB7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++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VertexCount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49B0AF47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1A4122EB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4FE548F8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2A2D2365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else</w:t>
            </w:r>
            <w:proofErr w:type="spellEnd"/>
          </w:p>
          <w:p w14:paraId="20B3903E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{</w:t>
            </w:r>
          </w:p>
          <w:p w14:paraId="23B156FE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throw</w:t>
            </w:r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std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::exception(string(("A data-entry error. Check the correctness of the input in the file and correct these errors in the line under the number: " +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to_string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str_num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))).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c_str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());</w:t>
            </w:r>
          </w:p>
          <w:p w14:paraId="65631827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25A26DC1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++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str_num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635959EE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75DBF0F9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if 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Map_from_char_to_number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-&gt;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find_is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('S'))</w:t>
            </w:r>
          </w:p>
          <w:p w14:paraId="11B887C8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SourceVertex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=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Map_from_char_to_number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-&gt;find('S');</w:t>
            </w:r>
          </w:p>
          <w:p w14:paraId="6F3DB8ED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else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2DEC61EC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 xml:space="preserve">throw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std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::exception("Source is missing");</w:t>
            </w:r>
          </w:p>
          <w:p w14:paraId="60755E18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11A7A3E0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67468417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if 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Map_from_char_to_number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-&gt;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find_is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('T'))</w:t>
            </w:r>
          </w:p>
          <w:p w14:paraId="17465DA5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SinkVertex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=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Map_from_char_to_number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-&gt;find('T');</w:t>
            </w:r>
          </w:p>
          <w:p w14:paraId="01833D04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else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22C86D2A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 xml:space="preserve">throw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std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::exception("Sink is missing");</w:t>
            </w:r>
          </w:p>
          <w:p w14:paraId="7E10AC43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60AD8109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Graph = new List&lt;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&gt;[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VertexCount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];</w:t>
            </w:r>
          </w:p>
          <w:p w14:paraId="7B3C0DB5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FlowPassed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* 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VertexCount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];</w:t>
            </w:r>
          </w:p>
          <w:p w14:paraId="49E6D7FB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Capacity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* 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VertexCount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];</w:t>
            </w:r>
          </w:p>
          <w:p w14:paraId="37F8A282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ParList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VertexCount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];</w:t>
            </w:r>
          </w:p>
          <w:p w14:paraId="587F2566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CurrentPathC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VertexCount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];</w:t>
            </w:r>
          </w:p>
          <w:p w14:paraId="20CAA188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for 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= 0;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&lt;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VertexCount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; ++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 {</w:t>
            </w:r>
          </w:p>
          <w:p w14:paraId="18A3B254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FlowPassed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] = new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VertexCount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];</w:t>
            </w:r>
          </w:p>
          <w:p w14:paraId="5AFD04C6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Capacity[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] = new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VertexCount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];</w:t>
            </w:r>
          </w:p>
          <w:p w14:paraId="37AD0BFA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for 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j = 0; j &lt;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VertexCount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; ++j) {</w:t>
            </w:r>
          </w:p>
          <w:p w14:paraId="04B14CD1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FlowPassed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[i][j] = 0;</w:t>
            </w:r>
          </w:p>
          <w:p w14:paraId="20DC9CFC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Capacity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[i][j] = 0;</w:t>
            </w:r>
          </w:p>
          <w:p w14:paraId="4A7F25B8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0AD6EA33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71E35EA5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3AB2E204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</w:p>
          <w:p w14:paraId="7B9599E0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BFS(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Source,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Sink) //breadth first search </w:t>
            </w:r>
          </w:p>
          <w:p w14:paraId="353D3231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07BB598C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for 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= 0;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&lt;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VertexCount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; ++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 {</w:t>
            </w:r>
          </w:p>
          <w:p w14:paraId="3966F7DF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ParList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[i] = -1;</w:t>
            </w:r>
          </w:p>
          <w:p w14:paraId="3E3FFFB4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CurrentPathC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[i] = 0;</w:t>
            </w:r>
          </w:p>
          <w:p w14:paraId="38416020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3F118D42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Queue&lt;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&gt; q; //declare queue vector </w:t>
            </w:r>
          </w:p>
          <w:p w14:paraId="1F64EA74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q.enqueue</w:t>
            </w:r>
            <w:proofErr w:type="spellEnd"/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Source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7D8336EF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ParList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Source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] = -1; </w:t>
            </w:r>
          </w:p>
          <w:p w14:paraId="2DDF6403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CurrentPathC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Source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] = 999; </w:t>
            </w:r>
          </w:p>
          <w:p w14:paraId="6E0CA439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while (!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q.empty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()) //if q is not empty</w:t>
            </w:r>
          </w:p>
          <w:p w14:paraId="76051671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3C3AD115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CurrNode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q.dequeue</w:t>
            </w:r>
            <w:proofErr w:type="spellEnd"/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14:paraId="3773D8FD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for 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= 0;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&lt; Graph[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CurrNode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].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get_size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();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++)</w:t>
            </w:r>
          </w:p>
          <w:p w14:paraId="72582AE3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3B724385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to = Graph[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CurrNode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].at(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  <w:p w14:paraId="2995254D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if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ParList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to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] == -1)</w:t>
            </w:r>
          </w:p>
          <w:p w14:paraId="59C4C899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{</w:t>
            </w:r>
          </w:p>
          <w:p w14:paraId="6D507650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if (Capacity[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CurrNode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][to] -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FlowPassed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CurrNode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][to] &gt; 0)</w:t>
            </w:r>
          </w:p>
          <w:p w14:paraId="42D7C802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lastRenderedPageBreak/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6B20D2C2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ParList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to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] =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CurrNode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65425B1A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CurrentPathC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[to] = min(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CurrentPathC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CurrNode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], Capacity[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CurrNode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][to] -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FlowPassed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CurrNode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][to]);</w:t>
            </w:r>
          </w:p>
          <w:p w14:paraId="3DADF3C0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if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to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==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Sink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556CD787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{</w:t>
            </w:r>
          </w:p>
          <w:p w14:paraId="4B953A85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return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CurrentPathC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Sink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];</w:t>
            </w:r>
          </w:p>
          <w:p w14:paraId="36F2F069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20FDBBCC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q.enqueue</w:t>
            </w:r>
            <w:proofErr w:type="spellEnd"/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to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411A37CF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25DBCA9B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7BF85DF1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0238EB41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5CA5C419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return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0;</w:t>
            </w:r>
          </w:p>
          <w:p w14:paraId="5E60E8B8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46CCD26E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3AB19BE8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max_</w:t>
            </w:r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flow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14:paraId="4AB6D3DE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max =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EdmondsKarp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SourceVertex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SinkVertex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);</w:t>
            </w:r>
          </w:p>
          <w:p w14:paraId="62EADB84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return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max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66F4380F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421780E0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1AB7DAA8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EdmondsKarp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Source,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Sink)</w:t>
            </w:r>
          </w:p>
          <w:p w14:paraId="1A4C2B3C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77236C38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MaxFlow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= 0;</w:t>
            </w:r>
          </w:p>
          <w:p w14:paraId="24FB8EDD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while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true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61A48B20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{</w:t>
            </w:r>
          </w:p>
          <w:p w14:paraId="007A3879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Flow = BFS(Source, Sink);</w:t>
            </w:r>
          </w:p>
          <w:p w14:paraId="6BD5385F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if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Flow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== 0)</w:t>
            </w:r>
          </w:p>
          <w:p w14:paraId="6DE07A1D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{</w:t>
            </w:r>
          </w:p>
          <w:p w14:paraId="57B99B9A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break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06934089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5A1F7639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MaxFlow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+=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Flow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04075A3A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CurrNode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Sink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291D1DAA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while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CurrNode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!</w:t>
            </w:r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=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Source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5D07DE3E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{</w:t>
            </w:r>
          </w:p>
          <w:p w14:paraId="11E5E869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PrevNode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ParList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CurrNode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];</w:t>
            </w:r>
          </w:p>
          <w:p w14:paraId="3C11CF99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FlowPassed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PrevNode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][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CurrNode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] +=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Flow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1255F70D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FlowPassed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CurrNode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][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PrevNode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] -=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Flow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06F378BB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CurrNode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PrevNode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456B4A97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40196696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29815944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return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MaxFlow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624A5833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592675D7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3383A6BA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private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5C9FFD71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SourceVertex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00CACA05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SinkVertex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7EB4DFDB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List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&gt;*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Graph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7BFCBDAE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**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Capacity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2A05C1F6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**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FlowPassed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39EEB6AF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*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ParList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15E339E2" w14:textId="77777777" w:rsidR="00377FEF" w:rsidRPr="00377FEF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*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CurrentPathC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54BDFC52" w14:textId="49305291" w:rsidR="00C2441E" w:rsidRPr="00C2441E" w:rsidRDefault="00377FEF" w:rsidP="00377FEF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VertexCount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  <w:r w:rsidR="00C2441E" w:rsidRPr="00C2441E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0CA6AC" w14:textId="12DF234F" w:rsidR="00BB1DD0" w:rsidRPr="00C2441E" w:rsidRDefault="00C2441E" w:rsidP="00C2441E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C2441E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};  </w:t>
            </w:r>
          </w:p>
        </w:tc>
      </w:tr>
    </w:tbl>
    <w:p w14:paraId="662C5C3B" w14:textId="4815DA0C" w:rsidR="00BB1DD0" w:rsidRDefault="00BB1DD0" w:rsidP="00BB1DD0">
      <w:pPr>
        <w:pStyle w:val="120"/>
        <w:ind w:firstLine="0"/>
        <w:rPr>
          <w:lang w:val="en-US"/>
        </w:rPr>
      </w:pPr>
    </w:p>
    <w:tbl>
      <w:tblPr>
        <w:tblW w:w="10773" w:type="dxa"/>
        <w:tblInd w:w="-1134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73"/>
      </w:tblGrid>
      <w:tr w:rsidR="00BB1DD0" w:rsidRPr="0037197E" w14:paraId="4B5FE5AA" w14:textId="77777777" w:rsidTr="00545B1B">
        <w:tc>
          <w:tcPr>
            <w:tcW w:w="10773" w:type="dxa"/>
            <w:shd w:val="clear" w:color="auto" w:fill="auto"/>
          </w:tcPr>
          <w:p w14:paraId="4EDB3A7E" w14:textId="3599A759" w:rsidR="00BB1DD0" w:rsidRPr="002E3110" w:rsidRDefault="00377FEF" w:rsidP="00377FEF">
            <w:pPr>
              <w:pStyle w:val="aff5"/>
              <w:rPr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UnitTestNetwork</w:t>
            </w:r>
            <w:r w:rsidR="00545B1B" w:rsidRPr="00545B1B">
              <w:rPr>
                <w:rFonts w:eastAsia="Calibri"/>
                <w:color w:val="000000"/>
                <w:lang w:eastAsia="en-US"/>
              </w:rPr>
              <w:t>.cpp</w:t>
            </w:r>
          </w:p>
        </w:tc>
      </w:tr>
      <w:tr w:rsidR="00BB1DD0" w:rsidRPr="00BC652F" w14:paraId="5587ED7D" w14:textId="77777777" w:rsidTr="00545B1B">
        <w:tc>
          <w:tcPr>
            <w:tcW w:w="10773" w:type="dxa"/>
            <w:shd w:val="clear" w:color="auto" w:fill="auto"/>
          </w:tcPr>
          <w:p w14:paraId="586C5652" w14:textId="77777777" w:rsidR="00377FEF" w:rsidRPr="00377FEF" w:rsidRDefault="00C2441E" w:rsidP="00C2441E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C2441E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r w:rsidRPr="00C2441E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include</w:t>
            </w:r>
            <w:proofErr w:type="spellEnd"/>
            <w:r w:rsidRPr="00C2441E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 "</w:t>
            </w:r>
            <w:proofErr w:type="spellStart"/>
            <w:r w:rsidRPr="00C2441E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pch.h</w:t>
            </w:r>
            <w:proofErr w:type="spellEnd"/>
            <w:r w:rsidRPr="00C2441E">
              <w:rPr>
                <w:rFonts w:ascii="Consolas" w:hAnsi="Consolas"/>
                <w:color w:val="808080"/>
                <w:sz w:val="18"/>
                <w:szCs w:val="18"/>
                <w:bdr w:val="none" w:sz="0" w:space="0" w:color="auto" w:frame="1"/>
              </w:rPr>
              <w:t>"</w:t>
            </w:r>
            <w:r w:rsidRPr="00C2441E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546671B8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include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"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CppUnitTest.h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14:paraId="79257196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#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include</w:t>
            </w:r>
            <w:proofErr w:type="spellEnd"/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"..</w:t>
            </w:r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Network.h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14:paraId="2C838E37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using namespace Microsoft::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VisualStudio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::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CppUnitTestFramework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;</w:t>
            </w:r>
          </w:p>
          <w:p w14:paraId="4DF39E3C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</w:p>
          <w:p w14:paraId="160A3DDD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namespace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UnitTestNetwork</w:t>
            </w:r>
            <w:proofErr w:type="spellEnd"/>
          </w:p>
          <w:p w14:paraId="21F40780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29D08687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TEST_CLASS(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UnitTestNetwork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3FC5B864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{</w:t>
            </w:r>
          </w:p>
          <w:p w14:paraId="1F3FBBE2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14:paraId="6B1781A0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</w:p>
          <w:p w14:paraId="7FD4BDA0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TEST_METHOD(TestMethod_Ñorrect_output_for_6_vertexes)</w:t>
            </w:r>
          </w:p>
          <w:p w14:paraId="1F7B8F8C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623EC167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ifstream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input("D:\\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Учеба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\\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АиСд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\\Edmonds_Karp\\UnitTestNetwork\\Input1.txt");</w:t>
            </w:r>
          </w:p>
          <w:p w14:paraId="1C8E7A91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Network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Flows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input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2100C09A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Assert::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AreEqual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Flows.max_flow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(), 5);</w:t>
            </w:r>
          </w:p>
          <w:p w14:paraId="34E9A911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0307B1D8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TEST_METHOD(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TestMethod_Exception_entering_the_first_character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 {</w:t>
            </w:r>
          </w:p>
          <w:p w14:paraId="593E5594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try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4765EBC1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ifstream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input("D:\\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Учеба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\\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АиСд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\\Edmonds_Karp\\UnitTestNetwork\\Input2.txt");</w:t>
            </w:r>
          </w:p>
          <w:p w14:paraId="2C12258E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Network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Flows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input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4F377547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1D9B0394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catch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exception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&amp;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ex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14:paraId="5EE515FD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Assert::</w:t>
            </w:r>
            <w:proofErr w:type="spellStart"/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AreEqual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ex.what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(), "Error entering the first character in the string or missing a space after it. Check the correctness of the input in the file and correct these errors in the line under the number: 2");</w:t>
            </w:r>
          </w:p>
          <w:p w14:paraId="158960DB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52557225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3308E54F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TEST_METHOD(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TestMethod_Exception_entering_the_second_character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 {</w:t>
            </w:r>
          </w:p>
          <w:p w14:paraId="7751E8CE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try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1C5D1043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ifstream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input("D:\\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Учеба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\\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АиСд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\\Edmonds_Karp\\UnitTestNetwork\\Input3.txt");</w:t>
            </w:r>
          </w:p>
          <w:p w14:paraId="3945A3B2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Network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Flows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input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3FA5B6D6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5363FB0B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catch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exception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&amp;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ex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14:paraId="3DA2C3E4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Assert::</w:t>
            </w:r>
            <w:proofErr w:type="spellStart"/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AreEqual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ex.what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(), "Error entering the second character in the string or missing a space after it. Check the correctness of the input in the file and correct these errors in the line under the number: 2");</w:t>
            </w:r>
          </w:p>
          <w:p w14:paraId="2841D513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00980C2E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6417DEC1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TEST_METHOD(TestMethod_Exception_entering_the_third_number_Flows) {</w:t>
            </w:r>
          </w:p>
          <w:p w14:paraId="02C98C1A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try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0910754D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ifstream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input("D:\\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Учеба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\\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АиСд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\\Edmonds_Karp\\UnitTestNetwork\\Input4.txt");</w:t>
            </w:r>
          </w:p>
          <w:p w14:paraId="5770B2C3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Network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Flows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input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1986BE9F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614B9182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catch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exception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&amp;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ex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14:paraId="2B1A0776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Assert::</w:t>
            </w:r>
            <w:proofErr w:type="spellStart"/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AreEqual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ex.what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(), "Error entering the third character (bandwidth) in the string or the presence of a space after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it.Please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note that the bandwidth cannot be negative. Check that you entered the file correctly and correct these errors in the line number: 2");</w:t>
            </w:r>
          </w:p>
          <w:p w14:paraId="209D0E8A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44438159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6CC61C87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TEST_METHOD(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TestMethod_Exception_empty_string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 {</w:t>
            </w:r>
          </w:p>
          <w:p w14:paraId="07416826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try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73452C14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ifstream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input("D:\\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Учеба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\\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АиСд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\\Edmonds_Karp\\UnitTestNetwork\\Input5.txt");</w:t>
            </w:r>
          </w:p>
          <w:p w14:paraId="3FB8F6E6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Network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Flows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input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35E4A44E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1F801A81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catch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exception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&amp;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ex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14:paraId="10859C5C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Assert::</w:t>
            </w:r>
            <w:proofErr w:type="spellStart"/>
            <w:proofErr w:type="gram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AreEqual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spellStart"/>
            <w:proofErr w:type="gram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ex.what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(), "A data-entry error. Check the correctness of the input in the file and correct these errors in the line under the number: 2");</w:t>
            </w:r>
          </w:p>
          <w:p w14:paraId="70CC3290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64BCA08B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3367D36E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TEST_METHOD(TestMethod_Ñorrect_output_for_6_vertexes_and_edge_from_source_to_sink)</w:t>
            </w:r>
          </w:p>
          <w:p w14:paraId="3127021F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40892CF6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ifstream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input("D:\\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Учеба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\\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АиСд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\\Edmonds_Karp\\UnitTestNetwork\\Input6.txt");</w:t>
            </w:r>
          </w:p>
          <w:p w14:paraId="698EC111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Network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Flows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input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24919201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Assert::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AreEqual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Flows.max_flow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(), 25);</w:t>
            </w:r>
          </w:p>
          <w:p w14:paraId="7F9AE842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74CD1925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TEST_METHOD(TestMethod_Ñorrect_output_for_2_vertexes_edges_from_source_to_sink)</w:t>
            </w:r>
          </w:p>
          <w:p w14:paraId="7B4A934E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770202B5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ifstream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input("D:\\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Учеба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\\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АиСд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\\Edmonds_Karp\\UnitTestNetwork\\Input7.txt");</w:t>
            </w:r>
          </w:p>
          <w:p w14:paraId="232EBED6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Network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Flows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input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535BCC91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Assert::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AreEqual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Flows.max_flow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(), 20);</w:t>
            </w:r>
          </w:p>
          <w:p w14:paraId="03C3B2B1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05AAE5E1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TEST_METHOD(TestMethod_Exception_there_is_a_path_from_the_vertex_to_itself) {</w:t>
            </w:r>
          </w:p>
          <w:p w14:paraId="08419759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try</w:t>
            </w:r>
            <w:proofErr w:type="spellEnd"/>
          </w:p>
          <w:p w14:paraId="5757E40F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{</w:t>
            </w:r>
          </w:p>
          <w:p w14:paraId="61D4EC2A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ifstream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input("D:\\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Учеба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\\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АиСд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\\Edmonds_Karp\\UnitTestNetwork\\Input8.txt");</w:t>
            </w:r>
          </w:p>
          <w:p w14:paraId="4074E37F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lastRenderedPageBreak/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Network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Flows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input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5F48499D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733CFB00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catch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exception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&amp;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ex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14:paraId="05762F95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Assert::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AreEqual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ex.what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(), "The path from the vertex to itself is impossible in the string under the number: 2");</w:t>
            </w:r>
          </w:p>
          <w:p w14:paraId="220C0EEB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43A51228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2EB658A2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TEST_METHOD(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TestMethod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_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С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orrect_output_for_20_vertexes)</w:t>
            </w:r>
          </w:p>
          <w:p w14:paraId="2472F8FF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14:paraId="69C726AD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ifstream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input("D:\\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Учеба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\\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АиСд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\\Edmonds_Karp\\UnitTestNetwork\\Input9.txt");</w:t>
            </w:r>
          </w:p>
          <w:p w14:paraId="1823A519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Network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Flows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input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2A81794A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Assert::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AreEqual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Flows.max_flow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(), 19);</w:t>
            </w:r>
          </w:p>
          <w:p w14:paraId="4416D11E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3A613F72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TEST_METHOD(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TestMethod_Exception_missing_is_source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 {</w:t>
            </w:r>
          </w:p>
          <w:p w14:paraId="3FCBC032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try</w:t>
            </w:r>
            <w:proofErr w:type="spellEnd"/>
          </w:p>
          <w:p w14:paraId="06991875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{</w:t>
            </w:r>
          </w:p>
          <w:p w14:paraId="3A4BEF43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ifstream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input("D:\\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Учеба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\\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АиСд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\\Edmonds_Karp\\UnitTestNetwork\\Input10.txt");</w:t>
            </w:r>
          </w:p>
          <w:p w14:paraId="0E269E02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Network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Flows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input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7A885CD5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5C5E5ABA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catch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exception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&amp;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ex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14:paraId="2ACB7B72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Assert::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AreEqual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ex.what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(), "Source is missing");</w:t>
            </w:r>
          </w:p>
          <w:p w14:paraId="5B4B9124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7D0BEBEA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4D66680B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TEST_METHOD(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TestMethod_Exception_missing_is_sink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 {</w:t>
            </w:r>
          </w:p>
          <w:p w14:paraId="6CB24788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try</w:t>
            </w:r>
            <w:proofErr w:type="spellEnd"/>
          </w:p>
          <w:p w14:paraId="0E6F2EEF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{</w:t>
            </w:r>
          </w:p>
          <w:p w14:paraId="5A684A7C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ifstream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 xml:space="preserve"> input("D:\\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Учеба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\\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АиСд</w:t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\\Edmonds_Karp\\UnitTestNetwork\\Input11.txt");</w:t>
            </w:r>
          </w:p>
          <w:p w14:paraId="6DFE51B5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Network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Flows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input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14:paraId="509184B7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799D32F9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catch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exception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 xml:space="preserve">&amp; 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ex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14:paraId="1EB97A23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  <w:t>Assert::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AreEqual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</w:t>
            </w:r>
            <w:proofErr w:type="spellStart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ex.what</w:t>
            </w:r>
            <w:proofErr w:type="spellEnd"/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(), "Sink is missing");</w:t>
            </w:r>
          </w:p>
          <w:p w14:paraId="4C8F57F9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322EBB55" w14:textId="77777777" w:rsidR="00377FEF" w:rsidRPr="00377FEF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</w:t>
            </w:r>
          </w:p>
          <w:p w14:paraId="7AA66FCD" w14:textId="45D5777B" w:rsidR="00C2441E" w:rsidRPr="00C2441E" w:rsidRDefault="00377FEF" w:rsidP="00377FEF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377FEF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ab/>
              <w:t>};</w:t>
            </w:r>
            <w:r w:rsidR="00C2441E" w:rsidRPr="00C2441E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  <w:p w14:paraId="65311C16" w14:textId="77777777" w:rsidR="00C2441E" w:rsidRPr="00C2441E" w:rsidRDefault="00C2441E" w:rsidP="00C2441E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 w:rsidRPr="00C2441E"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45C945CF" w14:textId="7D532B06" w:rsidR="00BB1DD0" w:rsidRPr="009102E6" w:rsidRDefault="00BB1DD0" w:rsidP="00C2441E">
            <w:pPr>
              <w:numPr>
                <w:ilvl w:val="0"/>
                <w:numId w:val="4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</w:p>
        </w:tc>
      </w:tr>
    </w:tbl>
    <w:p w14:paraId="60A8EE4C" w14:textId="77777777" w:rsidR="003608E9" w:rsidRDefault="003608E9" w:rsidP="002E3110">
      <w:pPr>
        <w:pStyle w:val="2a"/>
      </w:pPr>
    </w:p>
    <w:p w14:paraId="358E0805" w14:textId="49D738C0" w:rsidR="002E3110" w:rsidRDefault="002E3110" w:rsidP="002E3110">
      <w:pPr>
        <w:pStyle w:val="2a"/>
      </w:pPr>
      <w:r>
        <w:t>Вывод</w:t>
      </w:r>
    </w:p>
    <w:p w14:paraId="659EAFAF" w14:textId="6673E92B" w:rsidR="002E3110" w:rsidRPr="002E3110" w:rsidRDefault="009E37FF" w:rsidP="002E3110">
      <w:pPr>
        <w:pStyle w:val="120"/>
      </w:pPr>
      <w:r>
        <w:t xml:space="preserve">В данной лабораторной работе я </w:t>
      </w:r>
      <w:r w:rsidR="00377FEF">
        <w:t>п</w:t>
      </w:r>
      <w:r w:rsidR="005740D9">
        <w:t>о</w:t>
      </w:r>
      <w:r w:rsidR="00EE5F81">
        <w:t>знакомил</w:t>
      </w:r>
      <w:r w:rsidR="00377FEF">
        <w:t>ась</w:t>
      </w:r>
      <w:r w:rsidR="00497EDD">
        <w:t xml:space="preserve"> с</w:t>
      </w:r>
      <w:r w:rsidR="00EE5F81">
        <w:t xml:space="preserve"> алгоритмом</w:t>
      </w:r>
      <w:r w:rsidR="0065738A">
        <w:t xml:space="preserve"> </w:t>
      </w:r>
      <w:r w:rsidR="00377FEF">
        <w:t xml:space="preserve">поиска максимального потока в транспортной сети методом </w:t>
      </w:r>
      <w:proofErr w:type="spellStart"/>
      <w:r w:rsidR="00377FEF">
        <w:t>Эдмондса</w:t>
      </w:r>
      <w:proofErr w:type="spellEnd"/>
      <w:r w:rsidR="00377FEF">
        <w:t>-Карпа</w:t>
      </w:r>
      <w:r w:rsidR="0065738A">
        <w:t xml:space="preserve"> и см</w:t>
      </w:r>
      <w:r w:rsidR="00497EDD">
        <w:t>ог</w:t>
      </w:r>
      <w:r w:rsidR="00377FEF">
        <w:t>ла</w:t>
      </w:r>
      <w:r w:rsidR="00497EDD">
        <w:t xml:space="preserve"> применить его</w:t>
      </w:r>
      <w:r w:rsidR="00A037AF">
        <w:t xml:space="preserve"> в</w:t>
      </w:r>
      <w:r w:rsidR="0065738A">
        <w:t xml:space="preserve"> нахождени</w:t>
      </w:r>
      <w:r w:rsidR="00A037AF">
        <w:t>и</w:t>
      </w:r>
      <w:r w:rsidR="0065738A">
        <w:t xml:space="preserve"> </w:t>
      </w:r>
      <w:r w:rsidR="00A037AF">
        <w:t xml:space="preserve">максимального потока в </w:t>
      </w:r>
      <w:r w:rsidR="00377FEF">
        <w:t>данной сети</w:t>
      </w:r>
      <w:r w:rsidR="00497EDD">
        <w:t>, а</w:t>
      </w:r>
      <w:r w:rsidR="005740D9">
        <w:t xml:space="preserve"> </w:t>
      </w:r>
      <w:r w:rsidR="00497EDD">
        <w:t>также закрепил</w:t>
      </w:r>
      <w:r w:rsidR="00377FEF">
        <w:t>а</w:t>
      </w:r>
      <w:r w:rsidR="00497EDD">
        <w:t xml:space="preserve"> свои навыки в объектно-ориентированном программировании</w:t>
      </w:r>
      <w:r w:rsidR="00377FEF">
        <w:t xml:space="preserve"> на языке </w:t>
      </w:r>
      <w:r w:rsidR="00377FEF">
        <w:rPr>
          <w:lang w:val="en-US"/>
        </w:rPr>
        <w:t>C</w:t>
      </w:r>
      <w:r w:rsidR="00377FEF" w:rsidRPr="00377FEF">
        <w:t>++</w:t>
      </w:r>
      <w:r>
        <w:t>.</w:t>
      </w:r>
    </w:p>
    <w:p w14:paraId="5B0975E2" w14:textId="77777777" w:rsidR="002E3110" w:rsidRPr="002E3110" w:rsidRDefault="002E3110" w:rsidP="00BC652F">
      <w:pPr>
        <w:pStyle w:val="120"/>
      </w:pPr>
    </w:p>
    <w:sectPr w:rsidR="002E3110" w:rsidRPr="002E3110" w:rsidSect="00D02713">
      <w:headerReference w:type="default" r:id="rId22"/>
      <w:footerReference w:type="default" r:id="rId23"/>
      <w:headerReference w:type="first" r:id="rId2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2D5C5" w14:textId="77777777" w:rsidR="009C5A5C" w:rsidRDefault="009C5A5C" w:rsidP="0098338E">
      <w:r>
        <w:separator/>
      </w:r>
    </w:p>
  </w:endnote>
  <w:endnote w:type="continuationSeparator" w:id="0">
    <w:p w14:paraId="5D1DFEE0" w14:textId="77777777" w:rsidR="009C5A5C" w:rsidRDefault="009C5A5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6D18D" w14:textId="39B63FB9" w:rsidR="00C74D5C" w:rsidRDefault="00C74D5C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A17D9">
      <w:rPr>
        <w:noProof/>
      </w:rPr>
      <w:t>2</w:t>
    </w:r>
    <w:r>
      <w:fldChar w:fldCharType="end"/>
    </w:r>
  </w:p>
  <w:p w14:paraId="18120416" w14:textId="77777777" w:rsidR="00C74D5C" w:rsidRDefault="00C74D5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15C6D" w14:textId="77777777" w:rsidR="009C5A5C" w:rsidRDefault="009C5A5C" w:rsidP="0098338E">
      <w:r>
        <w:separator/>
      </w:r>
    </w:p>
  </w:footnote>
  <w:footnote w:type="continuationSeparator" w:id="0">
    <w:p w14:paraId="64F71D25" w14:textId="77777777" w:rsidR="009C5A5C" w:rsidRDefault="009C5A5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B4319" w14:textId="65F4ED4E" w:rsidR="00C74D5C" w:rsidRDefault="00C74D5C" w:rsidP="00B26317">
    <w:pPr>
      <w:pStyle w:val="af5"/>
      <w:ind w:right="-1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9246B" w14:textId="77777777" w:rsidR="00C74D5C" w:rsidRDefault="00C74D5C" w:rsidP="00E46B06">
    <w:pPr>
      <w:pStyle w:val="af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964"/>
    <w:multiLevelType w:val="multilevel"/>
    <w:tmpl w:val="D576C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2DD1170"/>
    <w:multiLevelType w:val="multilevel"/>
    <w:tmpl w:val="E75A074E"/>
    <w:styleLink w:val="Style1"/>
    <w:lvl w:ilvl="0">
      <w:start w:val="1"/>
      <w:numFmt w:val="decimal"/>
      <w:lvlText w:val="%1"/>
      <w:lvlJc w:val="left"/>
      <w:pPr>
        <w:ind w:left="432" w:hanging="144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3435A06"/>
    <w:multiLevelType w:val="multilevel"/>
    <w:tmpl w:val="41DA9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4D7518D"/>
    <w:multiLevelType w:val="multilevel"/>
    <w:tmpl w:val="04090025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72064D"/>
    <w:multiLevelType w:val="hybridMultilevel"/>
    <w:tmpl w:val="67CC900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DC1626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4454E08"/>
    <w:multiLevelType w:val="multilevel"/>
    <w:tmpl w:val="E75A074E"/>
    <w:numStyleLink w:val="Style1"/>
  </w:abstractNum>
  <w:abstractNum w:abstractNumId="10" w15:restartNumberingAfterBreak="0">
    <w:nsid w:val="145E0D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55D44A6"/>
    <w:multiLevelType w:val="multilevel"/>
    <w:tmpl w:val="AD58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B22FF7"/>
    <w:multiLevelType w:val="multilevel"/>
    <w:tmpl w:val="AB7EB5D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8BB7491"/>
    <w:multiLevelType w:val="multilevel"/>
    <w:tmpl w:val="04090025"/>
    <w:numStyleLink w:val="Style2"/>
  </w:abstractNum>
  <w:abstractNum w:abstractNumId="14" w15:restartNumberingAfterBreak="0">
    <w:nsid w:val="1A881744"/>
    <w:multiLevelType w:val="multilevel"/>
    <w:tmpl w:val="922C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3869CA"/>
    <w:multiLevelType w:val="multilevel"/>
    <w:tmpl w:val="6CCA04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F6B0F94"/>
    <w:multiLevelType w:val="hybridMultilevel"/>
    <w:tmpl w:val="3894109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21700B72"/>
    <w:multiLevelType w:val="multilevel"/>
    <w:tmpl w:val="6748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714C98"/>
    <w:multiLevelType w:val="multilevel"/>
    <w:tmpl w:val="7162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D65471"/>
    <w:multiLevelType w:val="multilevel"/>
    <w:tmpl w:val="41DA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804A40"/>
    <w:multiLevelType w:val="hybridMultilevel"/>
    <w:tmpl w:val="881887E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2D2E7721"/>
    <w:multiLevelType w:val="multilevel"/>
    <w:tmpl w:val="F75C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C565C2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0881BA9"/>
    <w:multiLevelType w:val="multilevel"/>
    <w:tmpl w:val="9670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2D7DF1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37020"/>
    <w:multiLevelType w:val="hybridMultilevel"/>
    <w:tmpl w:val="7340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36D1D"/>
    <w:multiLevelType w:val="hybridMultilevel"/>
    <w:tmpl w:val="967C8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7482E"/>
    <w:multiLevelType w:val="multilevel"/>
    <w:tmpl w:val="666EEFF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AE43956"/>
    <w:multiLevelType w:val="multilevel"/>
    <w:tmpl w:val="C1DC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3833B8"/>
    <w:multiLevelType w:val="multilevel"/>
    <w:tmpl w:val="B880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43642A"/>
    <w:multiLevelType w:val="multilevel"/>
    <w:tmpl w:val="B7C8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A06096"/>
    <w:multiLevelType w:val="multilevel"/>
    <w:tmpl w:val="074A0496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3BB3C07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DC8739D"/>
    <w:multiLevelType w:val="multilevel"/>
    <w:tmpl w:val="41DA9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70222273"/>
    <w:multiLevelType w:val="multilevel"/>
    <w:tmpl w:val="AEDC9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CA4219"/>
    <w:multiLevelType w:val="multilevel"/>
    <w:tmpl w:val="41DA9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77595170"/>
    <w:multiLevelType w:val="multilevel"/>
    <w:tmpl w:val="BBB0C5D4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778B66C7"/>
    <w:multiLevelType w:val="multilevel"/>
    <w:tmpl w:val="E5B842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98C4775"/>
    <w:multiLevelType w:val="multilevel"/>
    <w:tmpl w:val="AB0449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 w15:restartNumberingAfterBreak="0">
    <w:nsid w:val="7A50243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CD54F3B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4" w15:restartNumberingAfterBreak="0">
    <w:nsid w:val="7EF00BDE"/>
    <w:multiLevelType w:val="multilevel"/>
    <w:tmpl w:val="F692E5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5" w15:restartNumberingAfterBreak="0">
    <w:nsid w:val="7F4D76CE"/>
    <w:multiLevelType w:val="multilevel"/>
    <w:tmpl w:val="90241910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6" w15:restartNumberingAfterBreak="0">
    <w:nsid w:val="7FCC0E23"/>
    <w:multiLevelType w:val="multilevel"/>
    <w:tmpl w:val="0BC2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"/>
  </w:num>
  <w:num w:numId="3">
    <w:abstractNumId w:val="25"/>
  </w:num>
  <w:num w:numId="4">
    <w:abstractNumId w:val="35"/>
  </w:num>
  <w:num w:numId="5">
    <w:abstractNumId w:val="7"/>
  </w:num>
  <w:num w:numId="6">
    <w:abstractNumId w:val="5"/>
  </w:num>
  <w:num w:numId="7">
    <w:abstractNumId w:val="40"/>
  </w:num>
  <w:num w:numId="8">
    <w:abstractNumId w:val="42"/>
  </w:num>
  <w:num w:numId="9">
    <w:abstractNumId w:val="33"/>
  </w:num>
  <w:num w:numId="10">
    <w:abstractNumId w:val="16"/>
  </w:num>
  <w:num w:numId="11">
    <w:abstractNumId w:val="6"/>
  </w:num>
  <w:num w:numId="12">
    <w:abstractNumId w:val="28"/>
  </w:num>
  <w:num w:numId="13">
    <w:abstractNumId w:val="2"/>
  </w:num>
  <w:num w:numId="14">
    <w:abstractNumId w:val="9"/>
  </w:num>
  <w:num w:numId="15">
    <w:abstractNumId w:val="10"/>
  </w:num>
  <w:num w:numId="16">
    <w:abstractNumId w:val="4"/>
  </w:num>
  <w:num w:numId="17">
    <w:abstractNumId w:val="13"/>
  </w:num>
  <w:num w:numId="18">
    <w:abstractNumId w:val="44"/>
  </w:num>
  <w:num w:numId="19">
    <w:abstractNumId w:val="8"/>
  </w:num>
  <w:num w:numId="20">
    <w:abstractNumId w:val="43"/>
  </w:num>
  <w:num w:numId="21">
    <w:abstractNumId w:val="22"/>
  </w:num>
  <w:num w:numId="22">
    <w:abstractNumId w:val="34"/>
  </w:num>
  <w:num w:numId="23">
    <w:abstractNumId w:val="24"/>
  </w:num>
  <w:num w:numId="24">
    <w:abstractNumId w:val="29"/>
  </w:num>
  <w:num w:numId="25">
    <w:abstractNumId w:val="2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5"/>
  </w:num>
  <w:num w:numId="29">
    <w:abstractNumId w:val="41"/>
  </w:num>
  <w:num w:numId="30">
    <w:abstractNumId w:val="45"/>
  </w:num>
  <w:num w:numId="31">
    <w:abstractNumId w:val="39"/>
  </w:num>
  <w:num w:numId="32">
    <w:abstractNumId w:val="0"/>
  </w:num>
  <w:num w:numId="33">
    <w:abstractNumId w:val="27"/>
  </w:num>
  <w:num w:numId="34">
    <w:abstractNumId w:val="36"/>
  </w:num>
  <w:num w:numId="35">
    <w:abstractNumId w:val="19"/>
  </w:num>
  <w:num w:numId="36">
    <w:abstractNumId w:val="38"/>
  </w:num>
  <w:num w:numId="37">
    <w:abstractNumId w:val="14"/>
  </w:num>
  <w:num w:numId="38">
    <w:abstractNumId w:val="23"/>
  </w:num>
  <w:num w:numId="39">
    <w:abstractNumId w:val="18"/>
  </w:num>
  <w:num w:numId="40">
    <w:abstractNumId w:val="32"/>
  </w:num>
  <w:num w:numId="41">
    <w:abstractNumId w:val="11"/>
  </w:num>
  <w:num w:numId="42">
    <w:abstractNumId w:val="37"/>
  </w:num>
  <w:num w:numId="43">
    <w:abstractNumId w:val="46"/>
  </w:num>
  <w:num w:numId="44">
    <w:abstractNumId w:val="3"/>
  </w:num>
  <w:num w:numId="45">
    <w:abstractNumId w:val="17"/>
  </w:num>
  <w:num w:numId="46">
    <w:abstractNumId w:val="30"/>
  </w:num>
  <w:num w:numId="47">
    <w:abstractNumId w:val="31"/>
  </w:num>
  <w:num w:numId="48">
    <w:abstractNumId w:val="21"/>
  </w:num>
  <w:num w:numId="49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4FDA"/>
    <w:rsid w:val="00016BD5"/>
    <w:rsid w:val="000174AA"/>
    <w:rsid w:val="0001755F"/>
    <w:rsid w:val="00017A9E"/>
    <w:rsid w:val="00020C80"/>
    <w:rsid w:val="00021712"/>
    <w:rsid w:val="00021F8A"/>
    <w:rsid w:val="000224C3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3F7F"/>
    <w:rsid w:val="000459A4"/>
    <w:rsid w:val="000459F2"/>
    <w:rsid w:val="00045D52"/>
    <w:rsid w:val="000503E0"/>
    <w:rsid w:val="00050B16"/>
    <w:rsid w:val="00053BCB"/>
    <w:rsid w:val="00055334"/>
    <w:rsid w:val="0005551F"/>
    <w:rsid w:val="00057213"/>
    <w:rsid w:val="000603A9"/>
    <w:rsid w:val="000603AB"/>
    <w:rsid w:val="000663B0"/>
    <w:rsid w:val="00072A0D"/>
    <w:rsid w:val="00073281"/>
    <w:rsid w:val="00075EB8"/>
    <w:rsid w:val="000768BF"/>
    <w:rsid w:val="00076C54"/>
    <w:rsid w:val="00076FED"/>
    <w:rsid w:val="00080961"/>
    <w:rsid w:val="000837A2"/>
    <w:rsid w:val="00083B26"/>
    <w:rsid w:val="00084A84"/>
    <w:rsid w:val="00086185"/>
    <w:rsid w:val="000864C1"/>
    <w:rsid w:val="0008715D"/>
    <w:rsid w:val="00087D12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AE7"/>
    <w:rsid w:val="000A646F"/>
    <w:rsid w:val="000A66F7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53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7681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674"/>
    <w:rsid w:val="00113BA4"/>
    <w:rsid w:val="001148FC"/>
    <w:rsid w:val="001149E3"/>
    <w:rsid w:val="0011562F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210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F07"/>
    <w:rsid w:val="001621E4"/>
    <w:rsid w:val="00162770"/>
    <w:rsid w:val="00162E6A"/>
    <w:rsid w:val="00163971"/>
    <w:rsid w:val="00165A41"/>
    <w:rsid w:val="00167094"/>
    <w:rsid w:val="00171682"/>
    <w:rsid w:val="00171683"/>
    <w:rsid w:val="001722CB"/>
    <w:rsid w:val="001726B4"/>
    <w:rsid w:val="00174BE2"/>
    <w:rsid w:val="001750C7"/>
    <w:rsid w:val="001833E8"/>
    <w:rsid w:val="001847C2"/>
    <w:rsid w:val="00184D0E"/>
    <w:rsid w:val="001859E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9DD"/>
    <w:rsid w:val="001B4ECD"/>
    <w:rsid w:val="001B574A"/>
    <w:rsid w:val="001B6860"/>
    <w:rsid w:val="001B696C"/>
    <w:rsid w:val="001B6F63"/>
    <w:rsid w:val="001B7841"/>
    <w:rsid w:val="001C0480"/>
    <w:rsid w:val="001C1B50"/>
    <w:rsid w:val="001C21A5"/>
    <w:rsid w:val="001C2325"/>
    <w:rsid w:val="001C3847"/>
    <w:rsid w:val="001C4D9C"/>
    <w:rsid w:val="001C5833"/>
    <w:rsid w:val="001C611A"/>
    <w:rsid w:val="001C6A40"/>
    <w:rsid w:val="001C6B90"/>
    <w:rsid w:val="001C7F4D"/>
    <w:rsid w:val="001D0087"/>
    <w:rsid w:val="001D3783"/>
    <w:rsid w:val="001D3A36"/>
    <w:rsid w:val="001D3DC9"/>
    <w:rsid w:val="001E0365"/>
    <w:rsid w:val="001E0FEE"/>
    <w:rsid w:val="001E191C"/>
    <w:rsid w:val="001E21FF"/>
    <w:rsid w:val="001E26D7"/>
    <w:rsid w:val="001E2F97"/>
    <w:rsid w:val="001E3488"/>
    <w:rsid w:val="001E570D"/>
    <w:rsid w:val="001E6365"/>
    <w:rsid w:val="001E66C9"/>
    <w:rsid w:val="001E7EE5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686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1803"/>
    <w:rsid w:val="00246E84"/>
    <w:rsid w:val="00246ECD"/>
    <w:rsid w:val="002472EE"/>
    <w:rsid w:val="00250306"/>
    <w:rsid w:val="00251993"/>
    <w:rsid w:val="00251C9E"/>
    <w:rsid w:val="00252C13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7FAC"/>
    <w:rsid w:val="00272534"/>
    <w:rsid w:val="00272865"/>
    <w:rsid w:val="002743B2"/>
    <w:rsid w:val="00274DEB"/>
    <w:rsid w:val="00275FD6"/>
    <w:rsid w:val="00276A89"/>
    <w:rsid w:val="0028346F"/>
    <w:rsid w:val="002835CF"/>
    <w:rsid w:val="002843D6"/>
    <w:rsid w:val="002845CB"/>
    <w:rsid w:val="00284BC8"/>
    <w:rsid w:val="00286584"/>
    <w:rsid w:val="00290054"/>
    <w:rsid w:val="0029030C"/>
    <w:rsid w:val="00290BAC"/>
    <w:rsid w:val="0029106B"/>
    <w:rsid w:val="00293DFE"/>
    <w:rsid w:val="00294381"/>
    <w:rsid w:val="0029455F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4AE"/>
    <w:rsid w:val="002B030E"/>
    <w:rsid w:val="002B191F"/>
    <w:rsid w:val="002B267E"/>
    <w:rsid w:val="002B2B7F"/>
    <w:rsid w:val="002B2BB1"/>
    <w:rsid w:val="002B2E5A"/>
    <w:rsid w:val="002B35F3"/>
    <w:rsid w:val="002B366D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7469"/>
    <w:rsid w:val="002D2CF1"/>
    <w:rsid w:val="002D5D9F"/>
    <w:rsid w:val="002D6095"/>
    <w:rsid w:val="002D6186"/>
    <w:rsid w:val="002D6336"/>
    <w:rsid w:val="002D72A8"/>
    <w:rsid w:val="002E2D46"/>
    <w:rsid w:val="002E2E79"/>
    <w:rsid w:val="002E3110"/>
    <w:rsid w:val="002E42D2"/>
    <w:rsid w:val="002F0969"/>
    <w:rsid w:val="002F0C0B"/>
    <w:rsid w:val="002F1E79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151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A8B"/>
    <w:rsid w:val="00310CCB"/>
    <w:rsid w:val="00311D2D"/>
    <w:rsid w:val="003123AB"/>
    <w:rsid w:val="00314408"/>
    <w:rsid w:val="00314F5B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6F8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09D"/>
    <w:rsid w:val="00360776"/>
    <w:rsid w:val="003608E9"/>
    <w:rsid w:val="00361ABA"/>
    <w:rsid w:val="00361BD5"/>
    <w:rsid w:val="00364BF9"/>
    <w:rsid w:val="003704D2"/>
    <w:rsid w:val="00370C62"/>
    <w:rsid w:val="00371AC3"/>
    <w:rsid w:val="003727E2"/>
    <w:rsid w:val="00373027"/>
    <w:rsid w:val="00374B6F"/>
    <w:rsid w:val="00377DCC"/>
    <w:rsid w:val="00377FEF"/>
    <w:rsid w:val="003802F5"/>
    <w:rsid w:val="0038038D"/>
    <w:rsid w:val="00380B9F"/>
    <w:rsid w:val="00380D8C"/>
    <w:rsid w:val="0038107E"/>
    <w:rsid w:val="00382F9C"/>
    <w:rsid w:val="003838EC"/>
    <w:rsid w:val="00386BE7"/>
    <w:rsid w:val="00387478"/>
    <w:rsid w:val="00390BF3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7F2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4DF"/>
    <w:rsid w:val="003C07AA"/>
    <w:rsid w:val="003C096F"/>
    <w:rsid w:val="003C1B6F"/>
    <w:rsid w:val="003C43F4"/>
    <w:rsid w:val="003C4793"/>
    <w:rsid w:val="003C534A"/>
    <w:rsid w:val="003C55CC"/>
    <w:rsid w:val="003C7504"/>
    <w:rsid w:val="003C774E"/>
    <w:rsid w:val="003C790C"/>
    <w:rsid w:val="003D1889"/>
    <w:rsid w:val="003D23B2"/>
    <w:rsid w:val="003D457D"/>
    <w:rsid w:val="003E0D63"/>
    <w:rsid w:val="003E10D1"/>
    <w:rsid w:val="003E1645"/>
    <w:rsid w:val="003E3AC7"/>
    <w:rsid w:val="003E5B7A"/>
    <w:rsid w:val="003E64BD"/>
    <w:rsid w:val="003E6FFB"/>
    <w:rsid w:val="003E73D5"/>
    <w:rsid w:val="003F0D1A"/>
    <w:rsid w:val="003F4162"/>
    <w:rsid w:val="003F4716"/>
    <w:rsid w:val="003F6810"/>
    <w:rsid w:val="003F723A"/>
    <w:rsid w:val="004017F2"/>
    <w:rsid w:val="0040243B"/>
    <w:rsid w:val="00402508"/>
    <w:rsid w:val="0040305F"/>
    <w:rsid w:val="00403697"/>
    <w:rsid w:val="00403E38"/>
    <w:rsid w:val="00403FA2"/>
    <w:rsid w:val="00404969"/>
    <w:rsid w:val="00406768"/>
    <w:rsid w:val="00410A74"/>
    <w:rsid w:val="00410EE9"/>
    <w:rsid w:val="00413784"/>
    <w:rsid w:val="004139F4"/>
    <w:rsid w:val="00413D28"/>
    <w:rsid w:val="00416255"/>
    <w:rsid w:val="004173D3"/>
    <w:rsid w:val="00417DA7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1547"/>
    <w:rsid w:val="004331AE"/>
    <w:rsid w:val="00433A0D"/>
    <w:rsid w:val="00434906"/>
    <w:rsid w:val="00434FE7"/>
    <w:rsid w:val="00435819"/>
    <w:rsid w:val="004419A5"/>
    <w:rsid w:val="004430D4"/>
    <w:rsid w:val="00444F6C"/>
    <w:rsid w:val="00445CEE"/>
    <w:rsid w:val="00445EAF"/>
    <w:rsid w:val="00445EC6"/>
    <w:rsid w:val="00446840"/>
    <w:rsid w:val="00447048"/>
    <w:rsid w:val="004479E2"/>
    <w:rsid w:val="00451716"/>
    <w:rsid w:val="00452208"/>
    <w:rsid w:val="00452A06"/>
    <w:rsid w:val="00452A29"/>
    <w:rsid w:val="00453AD9"/>
    <w:rsid w:val="00453F0A"/>
    <w:rsid w:val="00453F0B"/>
    <w:rsid w:val="004541B6"/>
    <w:rsid w:val="004545F0"/>
    <w:rsid w:val="00455877"/>
    <w:rsid w:val="004577A8"/>
    <w:rsid w:val="0045786D"/>
    <w:rsid w:val="00460130"/>
    <w:rsid w:val="004605A2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B4E"/>
    <w:rsid w:val="00470CB9"/>
    <w:rsid w:val="00471F15"/>
    <w:rsid w:val="00473725"/>
    <w:rsid w:val="00473DA7"/>
    <w:rsid w:val="004742EC"/>
    <w:rsid w:val="004758D8"/>
    <w:rsid w:val="00475E33"/>
    <w:rsid w:val="00475E4A"/>
    <w:rsid w:val="00475EB2"/>
    <w:rsid w:val="00476328"/>
    <w:rsid w:val="00476F56"/>
    <w:rsid w:val="004772BE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BD6"/>
    <w:rsid w:val="004924B0"/>
    <w:rsid w:val="004933A0"/>
    <w:rsid w:val="00493678"/>
    <w:rsid w:val="00493723"/>
    <w:rsid w:val="004941B1"/>
    <w:rsid w:val="004949AE"/>
    <w:rsid w:val="0049566F"/>
    <w:rsid w:val="004968C7"/>
    <w:rsid w:val="00497763"/>
    <w:rsid w:val="00497EDD"/>
    <w:rsid w:val="004A2551"/>
    <w:rsid w:val="004A2B82"/>
    <w:rsid w:val="004A2E5E"/>
    <w:rsid w:val="004A3B73"/>
    <w:rsid w:val="004A430E"/>
    <w:rsid w:val="004A4C68"/>
    <w:rsid w:val="004A52DE"/>
    <w:rsid w:val="004A540C"/>
    <w:rsid w:val="004A5932"/>
    <w:rsid w:val="004A5A98"/>
    <w:rsid w:val="004B0E45"/>
    <w:rsid w:val="004B3122"/>
    <w:rsid w:val="004B51A6"/>
    <w:rsid w:val="004B64A3"/>
    <w:rsid w:val="004C04CA"/>
    <w:rsid w:val="004C3F2F"/>
    <w:rsid w:val="004C42CB"/>
    <w:rsid w:val="004C726E"/>
    <w:rsid w:val="004D19D1"/>
    <w:rsid w:val="004D23C3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2F"/>
    <w:rsid w:val="004F1834"/>
    <w:rsid w:val="004F199D"/>
    <w:rsid w:val="004F3A58"/>
    <w:rsid w:val="004F4B28"/>
    <w:rsid w:val="004F523C"/>
    <w:rsid w:val="004F57CD"/>
    <w:rsid w:val="004F5C29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BC1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481E"/>
    <w:rsid w:val="00545895"/>
    <w:rsid w:val="00545B1B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B0D"/>
    <w:rsid w:val="00572EBE"/>
    <w:rsid w:val="00572F17"/>
    <w:rsid w:val="00573A74"/>
    <w:rsid w:val="005740D9"/>
    <w:rsid w:val="00575236"/>
    <w:rsid w:val="00576F22"/>
    <w:rsid w:val="00577AAB"/>
    <w:rsid w:val="00580767"/>
    <w:rsid w:val="00581BB2"/>
    <w:rsid w:val="00582C57"/>
    <w:rsid w:val="0058635C"/>
    <w:rsid w:val="005865FB"/>
    <w:rsid w:val="00587D46"/>
    <w:rsid w:val="00587ED8"/>
    <w:rsid w:val="00592088"/>
    <w:rsid w:val="00592FFA"/>
    <w:rsid w:val="00594AD8"/>
    <w:rsid w:val="0059571D"/>
    <w:rsid w:val="0059669B"/>
    <w:rsid w:val="005A1039"/>
    <w:rsid w:val="005A17D9"/>
    <w:rsid w:val="005A18E4"/>
    <w:rsid w:val="005A23DF"/>
    <w:rsid w:val="005A4DD1"/>
    <w:rsid w:val="005A4E20"/>
    <w:rsid w:val="005A6675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7D7"/>
    <w:rsid w:val="005B7A03"/>
    <w:rsid w:val="005B7FAC"/>
    <w:rsid w:val="005C3719"/>
    <w:rsid w:val="005C4FDD"/>
    <w:rsid w:val="005C5B34"/>
    <w:rsid w:val="005C63AA"/>
    <w:rsid w:val="005D2E59"/>
    <w:rsid w:val="005D4CC0"/>
    <w:rsid w:val="005D720F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E7FAD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DC7"/>
    <w:rsid w:val="006232B2"/>
    <w:rsid w:val="00623C8E"/>
    <w:rsid w:val="00623F80"/>
    <w:rsid w:val="00624E82"/>
    <w:rsid w:val="00625995"/>
    <w:rsid w:val="00625D9E"/>
    <w:rsid w:val="006274B8"/>
    <w:rsid w:val="006311A1"/>
    <w:rsid w:val="00631DEA"/>
    <w:rsid w:val="006330E1"/>
    <w:rsid w:val="00633647"/>
    <w:rsid w:val="00633AE2"/>
    <w:rsid w:val="006355EE"/>
    <w:rsid w:val="00635C37"/>
    <w:rsid w:val="00636198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5738A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C5A"/>
    <w:rsid w:val="00672429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6C5D"/>
    <w:rsid w:val="006905A9"/>
    <w:rsid w:val="00690ECF"/>
    <w:rsid w:val="006918CB"/>
    <w:rsid w:val="006928FE"/>
    <w:rsid w:val="00693167"/>
    <w:rsid w:val="006933A5"/>
    <w:rsid w:val="00693469"/>
    <w:rsid w:val="00694F87"/>
    <w:rsid w:val="00695934"/>
    <w:rsid w:val="00696E4B"/>
    <w:rsid w:val="006A0821"/>
    <w:rsid w:val="006A223A"/>
    <w:rsid w:val="006A2C49"/>
    <w:rsid w:val="006A3143"/>
    <w:rsid w:val="006A350F"/>
    <w:rsid w:val="006A4A31"/>
    <w:rsid w:val="006A4ADD"/>
    <w:rsid w:val="006A4BCC"/>
    <w:rsid w:val="006A5A0E"/>
    <w:rsid w:val="006A6E30"/>
    <w:rsid w:val="006A7323"/>
    <w:rsid w:val="006A79F3"/>
    <w:rsid w:val="006B1770"/>
    <w:rsid w:val="006B1777"/>
    <w:rsid w:val="006B3A13"/>
    <w:rsid w:val="006B6546"/>
    <w:rsid w:val="006B68DA"/>
    <w:rsid w:val="006B7E14"/>
    <w:rsid w:val="006C2D17"/>
    <w:rsid w:val="006C3406"/>
    <w:rsid w:val="006C3691"/>
    <w:rsid w:val="006C39A9"/>
    <w:rsid w:val="006C5A14"/>
    <w:rsid w:val="006C5BBC"/>
    <w:rsid w:val="006C7A94"/>
    <w:rsid w:val="006D06CD"/>
    <w:rsid w:val="006D0FDE"/>
    <w:rsid w:val="006D10BB"/>
    <w:rsid w:val="006D12B4"/>
    <w:rsid w:val="006D3C13"/>
    <w:rsid w:val="006D44B7"/>
    <w:rsid w:val="006D485A"/>
    <w:rsid w:val="006D4C0F"/>
    <w:rsid w:val="006D79AB"/>
    <w:rsid w:val="006D7F6E"/>
    <w:rsid w:val="006E0B6F"/>
    <w:rsid w:val="006E0DA9"/>
    <w:rsid w:val="006E2702"/>
    <w:rsid w:val="006E2D61"/>
    <w:rsid w:val="006E2E1B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E2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C96"/>
    <w:rsid w:val="007107E7"/>
    <w:rsid w:val="007126E2"/>
    <w:rsid w:val="00712B25"/>
    <w:rsid w:val="00712B39"/>
    <w:rsid w:val="00720137"/>
    <w:rsid w:val="00720941"/>
    <w:rsid w:val="007212A2"/>
    <w:rsid w:val="007226F1"/>
    <w:rsid w:val="00723609"/>
    <w:rsid w:val="0072788E"/>
    <w:rsid w:val="00727A62"/>
    <w:rsid w:val="00731685"/>
    <w:rsid w:val="00732162"/>
    <w:rsid w:val="007328FB"/>
    <w:rsid w:val="00733A77"/>
    <w:rsid w:val="00733F7E"/>
    <w:rsid w:val="0073525C"/>
    <w:rsid w:val="00735700"/>
    <w:rsid w:val="007358E7"/>
    <w:rsid w:val="00736956"/>
    <w:rsid w:val="00736DB9"/>
    <w:rsid w:val="00737D8B"/>
    <w:rsid w:val="007404A7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0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5FD7"/>
    <w:rsid w:val="007678F4"/>
    <w:rsid w:val="00770E35"/>
    <w:rsid w:val="00773DE6"/>
    <w:rsid w:val="00777209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074"/>
    <w:rsid w:val="007A0A07"/>
    <w:rsid w:val="007A21E2"/>
    <w:rsid w:val="007A2273"/>
    <w:rsid w:val="007A3092"/>
    <w:rsid w:val="007A3BE0"/>
    <w:rsid w:val="007A57AC"/>
    <w:rsid w:val="007B1888"/>
    <w:rsid w:val="007B1FFD"/>
    <w:rsid w:val="007B3E5B"/>
    <w:rsid w:val="007B4772"/>
    <w:rsid w:val="007B5B56"/>
    <w:rsid w:val="007B5F79"/>
    <w:rsid w:val="007B6007"/>
    <w:rsid w:val="007B6092"/>
    <w:rsid w:val="007B7356"/>
    <w:rsid w:val="007C0AFE"/>
    <w:rsid w:val="007C0F19"/>
    <w:rsid w:val="007C1173"/>
    <w:rsid w:val="007C254A"/>
    <w:rsid w:val="007C2EBA"/>
    <w:rsid w:val="007C487B"/>
    <w:rsid w:val="007C57C1"/>
    <w:rsid w:val="007C63A8"/>
    <w:rsid w:val="007D0405"/>
    <w:rsid w:val="007D09E0"/>
    <w:rsid w:val="007D0DD6"/>
    <w:rsid w:val="007D2FC0"/>
    <w:rsid w:val="007D592F"/>
    <w:rsid w:val="007E0775"/>
    <w:rsid w:val="007E094C"/>
    <w:rsid w:val="007E129D"/>
    <w:rsid w:val="007E1C80"/>
    <w:rsid w:val="007E1D0A"/>
    <w:rsid w:val="007E1DCA"/>
    <w:rsid w:val="007E2DB7"/>
    <w:rsid w:val="007E4134"/>
    <w:rsid w:val="007E434C"/>
    <w:rsid w:val="007E513D"/>
    <w:rsid w:val="007E5EA5"/>
    <w:rsid w:val="007E647F"/>
    <w:rsid w:val="007E69F4"/>
    <w:rsid w:val="007F08C9"/>
    <w:rsid w:val="007F12DB"/>
    <w:rsid w:val="007F18E4"/>
    <w:rsid w:val="007F1A20"/>
    <w:rsid w:val="007F2491"/>
    <w:rsid w:val="007F2D0D"/>
    <w:rsid w:val="007F3B5A"/>
    <w:rsid w:val="007F404E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B89"/>
    <w:rsid w:val="00843E39"/>
    <w:rsid w:val="00843FB7"/>
    <w:rsid w:val="00844EFE"/>
    <w:rsid w:val="0084572D"/>
    <w:rsid w:val="00845A3D"/>
    <w:rsid w:val="00850F34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387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3ED6"/>
    <w:rsid w:val="00894052"/>
    <w:rsid w:val="00894D44"/>
    <w:rsid w:val="008965BD"/>
    <w:rsid w:val="008A051E"/>
    <w:rsid w:val="008A1135"/>
    <w:rsid w:val="008A38B5"/>
    <w:rsid w:val="008A3B97"/>
    <w:rsid w:val="008A43AC"/>
    <w:rsid w:val="008A5C2B"/>
    <w:rsid w:val="008B0FA0"/>
    <w:rsid w:val="008B39B6"/>
    <w:rsid w:val="008B5098"/>
    <w:rsid w:val="008B5A83"/>
    <w:rsid w:val="008B699C"/>
    <w:rsid w:val="008B759F"/>
    <w:rsid w:val="008B7D2D"/>
    <w:rsid w:val="008C0AC1"/>
    <w:rsid w:val="008C1616"/>
    <w:rsid w:val="008C1BA0"/>
    <w:rsid w:val="008C2A84"/>
    <w:rsid w:val="008C31E4"/>
    <w:rsid w:val="008C498E"/>
    <w:rsid w:val="008C5DC4"/>
    <w:rsid w:val="008C6E70"/>
    <w:rsid w:val="008C758A"/>
    <w:rsid w:val="008C7AF6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1F4A"/>
    <w:rsid w:val="008E7493"/>
    <w:rsid w:val="008F1AE6"/>
    <w:rsid w:val="008F3C2C"/>
    <w:rsid w:val="008F44AD"/>
    <w:rsid w:val="008F4A2D"/>
    <w:rsid w:val="00900EE8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2E6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E42"/>
    <w:rsid w:val="0092414A"/>
    <w:rsid w:val="009241BA"/>
    <w:rsid w:val="009246ED"/>
    <w:rsid w:val="00924828"/>
    <w:rsid w:val="0092760C"/>
    <w:rsid w:val="00933339"/>
    <w:rsid w:val="00933CB4"/>
    <w:rsid w:val="00937599"/>
    <w:rsid w:val="009376E2"/>
    <w:rsid w:val="00940EE4"/>
    <w:rsid w:val="00941266"/>
    <w:rsid w:val="00941C6F"/>
    <w:rsid w:val="00942ACB"/>
    <w:rsid w:val="00942BCC"/>
    <w:rsid w:val="00943DC3"/>
    <w:rsid w:val="009453CD"/>
    <w:rsid w:val="009502B4"/>
    <w:rsid w:val="0095042D"/>
    <w:rsid w:val="00950768"/>
    <w:rsid w:val="0095079A"/>
    <w:rsid w:val="0095338D"/>
    <w:rsid w:val="009546A7"/>
    <w:rsid w:val="009554CC"/>
    <w:rsid w:val="0095555A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21A9"/>
    <w:rsid w:val="00994303"/>
    <w:rsid w:val="00996938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15D9"/>
    <w:rsid w:val="009C2E16"/>
    <w:rsid w:val="009C5546"/>
    <w:rsid w:val="009C5A5C"/>
    <w:rsid w:val="009C7F7F"/>
    <w:rsid w:val="009D024E"/>
    <w:rsid w:val="009D1575"/>
    <w:rsid w:val="009D186A"/>
    <w:rsid w:val="009D2578"/>
    <w:rsid w:val="009D31BD"/>
    <w:rsid w:val="009D31E9"/>
    <w:rsid w:val="009D43E3"/>
    <w:rsid w:val="009D4428"/>
    <w:rsid w:val="009D5D4A"/>
    <w:rsid w:val="009D7D30"/>
    <w:rsid w:val="009E0563"/>
    <w:rsid w:val="009E0951"/>
    <w:rsid w:val="009E1819"/>
    <w:rsid w:val="009E313B"/>
    <w:rsid w:val="009E353D"/>
    <w:rsid w:val="009E37FF"/>
    <w:rsid w:val="009E3A4D"/>
    <w:rsid w:val="009E4DE8"/>
    <w:rsid w:val="009E520E"/>
    <w:rsid w:val="009E5BA1"/>
    <w:rsid w:val="009E7AD7"/>
    <w:rsid w:val="009F0B7F"/>
    <w:rsid w:val="009F1B49"/>
    <w:rsid w:val="009F27A1"/>
    <w:rsid w:val="009F31BC"/>
    <w:rsid w:val="009F41C0"/>
    <w:rsid w:val="009F4422"/>
    <w:rsid w:val="009F4CFC"/>
    <w:rsid w:val="009F62BB"/>
    <w:rsid w:val="009F69D5"/>
    <w:rsid w:val="009F6B05"/>
    <w:rsid w:val="009F7D4A"/>
    <w:rsid w:val="00A0112F"/>
    <w:rsid w:val="00A0225C"/>
    <w:rsid w:val="00A02699"/>
    <w:rsid w:val="00A02F34"/>
    <w:rsid w:val="00A037AF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3A5"/>
    <w:rsid w:val="00A244ED"/>
    <w:rsid w:val="00A24973"/>
    <w:rsid w:val="00A2514B"/>
    <w:rsid w:val="00A26323"/>
    <w:rsid w:val="00A2655A"/>
    <w:rsid w:val="00A26E6C"/>
    <w:rsid w:val="00A304BD"/>
    <w:rsid w:val="00A3196F"/>
    <w:rsid w:val="00A323D6"/>
    <w:rsid w:val="00A33375"/>
    <w:rsid w:val="00A3390E"/>
    <w:rsid w:val="00A34642"/>
    <w:rsid w:val="00A3651F"/>
    <w:rsid w:val="00A36718"/>
    <w:rsid w:val="00A36CFD"/>
    <w:rsid w:val="00A4065A"/>
    <w:rsid w:val="00A41072"/>
    <w:rsid w:val="00A413A5"/>
    <w:rsid w:val="00A41FA2"/>
    <w:rsid w:val="00A43F3E"/>
    <w:rsid w:val="00A447E9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BB4"/>
    <w:rsid w:val="00A538C1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9E3"/>
    <w:rsid w:val="00A76C7A"/>
    <w:rsid w:val="00A8075A"/>
    <w:rsid w:val="00A81588"/>
    <w:rsid w:val="00A82E93"/>
    <w:rsid w:val="00A866A4"/>
    <w:rsid w:val="00A86C4C"/>
    <w:rsid w:val="00A87121"/>
    <w:rsid w:val="00A877DD"/>
    <w:rsid w:val="00A87D9A"/>
    <w:rsid w:val="00A93500"/>
    <w:rsid w:val="00A94177"/>
    <w:rsid w:val="00A94902"/>
    <w:rsid w:val="00A9619F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2B0"/>
    <w:rsid w:val="00AB74CC"/>
    <w:rsid w:val="00AC12F0"/>
    <w:rsid w:val="00AC178E"/>
    <w:rsid w:val="00AC1EB4"/>
    <w:rsid w:val="00AC2C0B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53D"/>
    <w:rsid w:val="00B062B7"/>
    <w:rsid w:val="00B06C4C"/>
    <w:rsid w:val="00B114A8"/>
    <w:rsid w:val="00B11DA5"/>
    <w:rsid w:val="00B11F9B"/>
    <w:rsid w:val="00B13084"/>
    <w:rsid w:val="00B13D43"/>
    <w:rsid w:val="00B145A4"/>
    <w:rsid w:val="00B1506C"/>
    <w:rsid w:val="00B16789"/>
    <w:rsid w:val="00B2106F"/>
    <w:rsid w:val="00B229C4"/>
    <w:rsid w:val="00B22AD7"/>
    <w:rsid w:val="00B235D5"/>
    <w:rsid w:val="00B23A07"/>
    <w:rsid w:val="00B2419B"/>
    <w:rsid w:val="00B26317"/>
    <w:rsid w:val="00B26789"/>
    <w:rsid w:val="00B27337"/>
    <w:rsid w:val="00B2799B"/>
    <w:rsid w:val="00B31405"/>
    <w:rsid w:val="00B314D3"/>
    <w:rsid w:val="00B3277C"/>
    <w:rsid w:val="00B328BF"/>
    <w:rsid w:val="00B32BBE"/>
    <w:rsid w:val="00B33E05"/>
    <w:rsid w:val="00B35126"/>
    <w:rsid w:val="00B35E45"/>
    <w:rsid w:val="00B36340"/>
    <w:rsid w:val="00B37AAF"/>
    <w:rsid w:val="00B402DC"/>
    <w:rsid w:val="00B419D1"/>
    <w:rsid w:val="00B4282C"/>
    <w:rsid w:val="00B44C76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225B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0F57"/>
    <w:rsid w:val="00B91C87"/>
    <w:rsid w:val="00B934EA"/>
    <w:rsid w:val="00B9352D"/>
    <w:rsid w:val="00B94D6C"/>
    <w:rsid w:val="00B963D2"/>
    <w:rsid w:val="00B97C34"/>
    <w:rsid w:val="00BA2FE7"/>
    <w:rsid w:val="00BA31C1"/>
    <w:rsid w:val="00BA3E07"/>
    <w:rsid w:val="00BA41D5"/>
    <w:rsid w:val="00BA4705"/>
    <w:rsid w:val="00BA47AF"/>
    <w:rsid w:val="00BA57B3"/>
    <w:rsid w:val="00BA689E"/>
    <w:rsid w:val="00BA765B"/>
    <w:rsid w:val="00BB1DD0"/>
    <w:rsid w:val="00BB1DF2"/>
    <w:rsid w:val="00BB2E05"/>
    <w:rsid w:val="00BB37EA"/>
    <w:rsid w:val="00BB4296"/>
    <w:rsid w:val="00BB552E"/>
    <w:rsid w:val="00BB609B"/>
    <w:rsid w:val="00BB6622"/>
    <w:rsid w:val="00BB7A8A"/>
    <w:rsid w:val="00BC0A4D"/>
    <w:rsid w:val="00BC4DB3"/>
    <w:rsid w:val="00BC64FA"/>
    <w:rsid w:val="00BC652F"/>
    <w:rsid w:val="00BD09C4"/>
    <w:rsid w:val="00BD0C07"/>
    <w:rsid w:val="00BD16EA"/>
    <w:rsid w:val="00BD2240"/>
    <w:rsid w:val="00BD53EA"/>
    <w:rsid w:val="00BD6A99"/>
    <w:rsid w:val="00BD72FC"/>
    <w:rsid w:val="00BE2735"/>
    <w:rsid w:val="00BE294C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270B"/>
    <w:rsid w:val="00C03369"/>
    <w:rsid w:val="00C03447"/>
    <w:rsid w:val="00C04344"/>
    <w:rsid w:val="00C0564D"/>
    <w:rsid w:val="00C06B8E"/>
    <w:rsid w:val="00C10AC1"/>
    <w:rsid w:val="00C1117C"/>
    <w:rsid w:val="00C1268C"/>
    <w:rsid w:val="00C14B97"/>
    <w:rsid w:val="00C1745B"/>
    <w:rsid w:val="00C21340"/>
    <w:rsid w:val="00C22960"/>
    <w:rsid w:val="00C2425E"/>
    <w:rsid w:val="00C2441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76"/>
    <w:rsid w:val="00C460D9"/>
    <w:rsid w:val="00C5068D"/>
    <w:rsid w:val="00C52C79"/>
    <w:rsid w:val="00C52DEC"/>
    <w:rsid w:val="00C534D0"/>
    <w:rsid w:val="00C56326"/>
    <w:rsid w:val="00C56673"/>
    <w:rsid w:val="00C604E7"/>
    <w:rsid w:val="00C60838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47E2"/>
    <w:rsid w:val="00C74D5C"/>
    <w:rsid w:val="00C759CA"/>
    <w:rsid w:val="00C768D8"/>
    <w:rsid w:val="00C774F8"/>
    <w:rsid w:val="00C77646"/>
    <w:rsid w:val="00C77C85"/>
    <w:rsid w:val="00C80107"/>
    <w:rsid w:val="00C82CA0"/>
    <w:rsid w:val="00C85DED"/>
    <w:rsid w:val="00C86885"/>
    <w:rsid w:val="00C8745A"/>
    <w:rsid w:val="00C87907"/>
    <w:rsid w:val="00C87FF6"/>
    <w:rsid w:val="00C90554"/>
    <w:rsid w:val="00C90A16"/>
    <w:rsid w:val="00C917D5"/>
    <w:rsid w:val="00C9252C"/>
    <w:rsid w:val="00C93752"/>
    <w:rsid w:val="00C93AE6"/>
    <w:rsid w:val="00C958D8"/>
    <w:rsid w:val="00C97357"/>
    <w:rsid w:val="00C9778B"/>
    <w:rsid w:val="00C97D2A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0B2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02B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143"/>
    <w:rsid w:val="00CE12F7"/>
    <w:rsid w:val="00CE33D2"/>
    <w:rsid w:val="00CE41A6"/>
    <w:rsid w:val="00CE48AB"/>
    <w:rsid w:val="00CE5EEB"/>
    <w:rsid w:val="00CF0E3B"/>
    <w:rsid w:val="00CF1EAC"/>
    <w:rsid w:val="00CF2537"/>
    <w:rsid w:val="00CF3A14"/>
    <w:rsid w:val="00CF4275"/>
    <w:rsid w:val="00CF495D"/>
    <w:rsid w:val="00CF5F55"/>
    <w:rsid w:val="00CF6D67"/>
    <w:rsid w:val="00D02713"/>
    <w:rsid w:val="00D047EF"/>
    <w:rsid w:val="00D04CC8"/>
    <w:rsid w:val="00D0692A"/>
    <w:rsid w:val="00D107B7"/>
    <w:rsid w:val="00D142A6"/>
    <w:rsid w:val="00D146E3"/>
    <w:rsid w:val="00D16151"/>
    <w:rsid w:val="00D223EC"/>
    <w:rsid w:val="00D232E0"/>
    <w:rsid w:val="00D2340C"/>
    <w:rsid w:val="00D2491F"/>
    <w:rsid w:val="00D2658F"/>
    <w:rsid w:val="00D27CE8"/>
    <w:rsid w:val="00D30501"/>
    <w:rsid w:val="00D30739"/>
    <w:rsid w:val="00D3151E"/>
    <w:rsid w:val="00D321E8"/>
    <w:rsid w:val="00D3268C"/>
    <w:rsid w:val="00D32CE5"/>
    <w:rsid w:val="00D343C0"/>
    <w:rsid w:val="00D34EDC"/>
    <w:rsid w:val="00D34FD6"/>
    <w:rsid w:val="00D35048"/>
    <w:rsid w:val="00D3632F"/>
    <w:rsid w:val="00D37B1B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47A38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0BD"/>
    <w:rsid w:val="00D61CAE"/>
    <w:rsid w:val="00D63E77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6C6A"/>
    <w:rsid w:val="00DA02EA"/>
    <w:rsid w:val="00DA05AD"/>
    <w:rsid w:val="00DA0AB6"/>
    <w:rsid w:val="00DA0E01"/>
    <w:rsid w:val="00DA1B50"/>
    <w:rsid w:val="00DA4CB1"/>
    <w:rsid w:val="00DA4FB1"/>
    <w:rsid w:val="00DA5B06"/>
    <w:rsid w:val="00DB0D71"/>
    <w:rsid w:val="00DB1D0C"/>
    <w:rsid w:val="00DB1E5E"/>
    <w:rsid w:val="00DB30E4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5C20"/>
    <w:rsid w:val="00DC65DC"/>
    <w:rsid w:val="00DC6B1E"/>
    <w:rsid w:val="00DC6CA5"/>
    <w:rsid w:val="00DC6E35"/>
    <w:rsid w:val="00DD0097"/>
    <w:rsid w:val="00DD04FD"/>
    <w:rsid w:val="00DD06DB"/>
    <w:rsid w:val="00DD10A4"/>
    <w:rsid w:val="00DD175D"/>
    <w:rsid w:val="00DD261E"/>
    <w:rsid w:val="00DD2C99"/>
    <w:rsid w:val="00DD38F6"/>
    <w:rsid w:val="00DD4948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427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C2F"/>
    <w:rsid w:val="00E12A69"/>
    <w:rsid w:val="00E13E0D"/>
    <w:rsid w:val="00E159F2"/>
    <w:rsid w:val="00E15C7F"/>
    <w:rsid w:val="00E16431"/>
    <w:rsid w:val="00E17DD6"/>
    <w:rsid w:val="00E20476"/>
    <w:rsid w:val="00E20A35"/>
    <w:rsid w:val="00E218B5"/>
    <w:rsid w:val="00E21A37"/>
    <w:rsid w:val="00E2309B"/>
    <w:rsid w:val="00E2320A"/>
    <w:rsid w:val="00E23716"/>
    <w:rsid w:val="00E24A0B"/>
    <w:rsid w:val="00E26F58"/>
    <w:rsid w:val="00E27181"/>
    <w:rsid w:val="00E2745B"/>
    <w:rsid w:val="00E27C7F"/>
    <w:rsid w:val="00E3015D"/>
    <w:rsid w:val="00E313DE"/>
    <w:rsid w:val="00E31F44"/>
    <w:rsid w:val="00E32FF4"/>
    <w:rsid w:val="00E33CA0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06"/>
    <w:rsid w:val="00E46B7D"/>
    <w:rsid w:val="00E478EF"/>
    <w:rsid w:val="00E47B0D"/>
    <w:rsid w:val="00E47F07"/>
    <w:rsid w:val="00E52BEF"/>
    <w:rsid w:val="00E533C9"/>
    <w:rsid w:val="00E55386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61B"/>
    <w:rsid w:val="00E739A0"/>
    <w:rsid w:val="00E73E19"/>
    <w:rsid w:val="00E74F54"/>
    <w:rsid w:val="00E75381"/>
    <w:rsid w:val="00E75D6F"/>
    <w:rsid w:val="00E76659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0F6F"/>
    <w:rsid w:val="00E94472"/>
    <w:rsid w:val="00E9448C"/>
    <w:rsid w:val="00E959C1"/>
    <w:rsid w:val="00E95B29"/>
    <w:rsid w:val="00EA080D"/>
    <w:rsid w:val="00EA2061"/>
    <w:rsid w:val="00EA3E6F"/>
    <w:rsid w:val="00EA4CD4"/>
    <w:rsid w:val="00EA6C4A"/>
    <w:rsid w:val="00EA7998"/>
    <w:rsid w:val="00EB1D64"/>
    <w:rsid w:val="00EB211E"/>
    <w:rsid w:val="00EB246D"/>
    <w:rsid w:val="00EB3086"/>
    <w:rsid w:val="00EB3A5F"/>
    <w:rsid w:val="00EB686A"/>
    <w:rsid w:val="00EB6CF1"/>
    <w:rsid w:val="00EB729A"/>
    <w:rsid w:val="00EC03A4"/>
    <w:rsid w:val="00EC094E"/>
    <w:rsid w:val="00EC14FE"/>
    <w:rsid w:val="00EC2753"/>
    <w:rsid w:val="00EC32E3"/>
    <w:rsid w:val="00EC3531"/>
    <w:rsid w:val="00EC3FC4"/>
    <w:rsid w:val="00EC5E5A"/>
    <w:rsid w:val="00EC6564"/>
    <w:rsid w:val="00ED01B8"/>
    <w:rsid w:val="00ED0FDA"/>
    <w:rsid w:val="00ED1431"/>
    <w:rsid w:val="00ED16D2"/>
    <w:rsid w:val="00ED334A"/>
    <w:rsid w:val="00ED4547"/>
    <w:rsid w:val="00ED56CF"/>
    <w:rsid w:val="00ED6560"/>
    <w:rsid w:val="00ED75D0"/>
    <w:rsid w:val="00ED7CB6"/>
    <w:rsid w:val="00EE4C61"/>
    <w:rsid w:val="00EE5F81"/>
    <w:rsid w:val="00EE7AF4"/>
    <w:rsid w:val="00EE7F6C"/>
    <w:rsid w:val="00EF260E"/>
    <w:rsid w:val="00EF3BD8"/>
    <w:rsid w:val="00EF3EDB"/>
    <w:rsid w:val="00EF4119"/>
    <w:rsid w:val="00EF4B23"/>
    <w:rsid w:val="00EF6877"/>
    <w:rsid w:val="00EF71B1"/>
    <w:rsid w:val="00EF757D"/>
    <w:rsid w:val="00F0137C"/>
    <w:rsid w:val="00F013BE"/>
    <w:rsid w:val="00F02758"/>
    <w:rsid w:val="00F02BA5"/>
    <w:rsid w:val="00F02E39"/>
    <w:rsid w:val="00F0317D"/>
    <w:rsid w:val="00F03497"/>
    <w:rsid w:val="00F05394"/>
    <w:rsid w:val="00F05399"/>
    <w:rsid w:val="00F05DA4"/>
    <w:rsid w:val="00F0600A"/>
    <w:rsid w:val="00F0636C"/>
    <w:rsid w:val="00F06599"/>
    <w:rsid w:val="00F070C9"/>
    <w:rsid w:val="00F114CB"/>
    <w:rsid w:val="00F1305F"/>
    <w:rsid w:val="00F14D41"/>
    <w:rsid w:val="00F15378"/>
    <w:rsid w:val="00F1651F"/>
    <w:rsid w:val="00F16E95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5F1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5102"/>
    <w:rsid w:val="00F564D1"/>
    <w:rsid w:val="00F56A6D"/>
    <w:rsid w:val="00F57068"/>
    <w:rsid w:val="00F5751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94C"/>
    <w:rsid w:val="00F6630F"/>
    <w:rsid w:val="00F66BE0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87B"/>
    <w:rsid w:val="00F85E5A"/>
    <w:rsid w:val="00F86224"/>
    <w:rsid w:val="00F876D6"/>
    <w:rsid w:val="00F9060B"/>
    <w:rsid w:val="00F9062B"/>
    <w:rsid w:val="00F9067D"/>
    <w:rsid w:val="00F91D07"/>
    <w:rsid w:val="00F92374"/>
    <w:rsid w:val="00F92CDB"/>
    <w:rsid w:val="00F93648"/>
    <w:rsid w:val="00F93888"/>
    <w:rsid w:val="00F96D77"/>
    <w:rsid w:val="00F971B7"/>
    <w:rsid w:val="00FA10EC"/>
    <w:rsid w:val="00FA3AC4"/>
    <w:rsid w:val="00FA46A5"/>
    <w:rsid w:val="00FA46E3"/>
    <w:rsid w:val="00FA5F6A"/>
    <w:rsid w:val="00FA601E"/>
    <w:rsid w:val="00FA664D"/>
    <w:rsid w:val="00FB0DAB"/>
    <w:rsid w:val="00FB2492"/>
    <w:rsid w:val="00FB38B3"/>
    <w:rsid w:val="00FB39A3"/>
    <w:rsid w:val="00FB4D19"/>
    <w:rsid w:val="00FB4FA6"/>
    <w:rsid w:val="00FB692A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3BD"/>
    <w:rsid w:val="00FD55AB"/>
    <w:rsid w:val="00FD5829"/>
    <w:rsid w:val="00FD600A"/>
    <w:rsid w:val="00FD69DC"/>
    <w:rsid w:val="00FE0AF3"/>
    <w:rsid w:val="00FE152C"/>
    <w:rsid w:val="00FE177A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9926C6"/>
  <w15:chartTrackingRefBased/>
  <w15:docId w15:val="{514067B2-3762-4FEE-B4A4-939B611C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qFormat="1"/>
    <w:lsdException w:name="heading 2" w:qFormat="1"/>
    <w:lsdException w:name="heading 3" w:semiHidden="1" w:uiPriority="0" w:unhideWhenUsed="1"/>
    <w:lsdException w:name="heading 8" w:semiHidden="1" w:uiPriority="0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Closing" w:locked="1" w:semiHidden="1" w:unhideWhenUsed="1"/>
    <w:lsdException w:name="Signature" w:locked="1" w:semiHidden="1" w:unhideWhenUsed="1"/>
    <w:lsdException w:name="Default Paragraph Font" w:uiPriority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/>
    <w:lsdException w:name="Emphasis" w:uiPriority="0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6C5A14"/>
    <w:pPr>
      <w:spacing w:line="288" w:lineRule="auto"/>
      <w:ind w:firstLine="425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rsid w:val="006C5A14"/>
    <w:pPr>
      <w:keepNext/>
      <w:numPr>
        <w:numId w:val="9"/>
      </w:numPr>
      <w:spacing w:before="200"/>
      <w:contextualSpacing/>
      <w:jc w:val="center"/>
      <w:outlineLvl w:val="0"/>
    </w:pPr>
    <w:rPr>
      <w:b/>
      <w:sz w:val="32"/>
      <w:lang w:eastAsia="en-US"/>
    </w:rPr>
  </w:style>
  <w:style w:type="paragraph" w:styleId="20">
    <w:name w:val="heading 2"/>
    <w:basedOn w:val="a0"/>
    <w:next w:val="a0"/>
    <w:link w:val="21"/>
    <w:uiPriority w:val="99"/>
    <w:qFormat/>
    <w:rsid w:val="006C5A14"/>
    <w:pPr>
      <w:keepNext/>
      <w:keepLines/>
      <w:numPr>
        <w:ilvl w:val="1"/>
        <w:numId w:val="9"/>
      </w:numPr>
      <w:spacing w:before="200"/>
      <w:outlineLvl w:val="1"/>
    </w:pPr>
    <w:rPr>
      <w:b/>
      <w:bCs/>
      <w:sz w:val="28"/>
      <w:szCs w:val="26"/>
      <w:lang w:eastAsia="en-US"/>
    </w:rPr>
  </w:style>
  <w:style w:type="paragraph" w:styleId="3">
    <w:name w:val="heading 3"/>
    <w:basedOn w:val="a0"/>
    <w:next w:val="a0"/>
    <w:link w:val="30"/>
    <w:unhideWhenUsed/>
    <w:rsid w:val="006C5A14"/>
    <w:pPr>
      <w:keepNext/>
      <w:keepLines/>
      <w:numPr>
        <w:ilvl w:val="2"/>
        <w:numId w:val="9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rsid w:val="006C5A14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rsid w:val="006C5A14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rsid w:val="006C5A14"/>
    <w:pPr>
      <w:keepNext/>
      <w:keepLines/>
      <w:numPr>
        <w:ilvl w:val="5"/>
        <w:numId w:val="9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rsid w:val="006C5A14"/>
    <w:pPr>
      <w:keepNext/>
      <w:keepLines/>
      <w:numPr>
        <w:ilvl w:val="6"/>
        <w:numId w:val="9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rsid w:val="006C5A14"/>
    <w:pPr>
      <w:numPr>
        <w:ilvl w:val="7"/>
        <w:numId w:val="9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0"/>
    <w:next w:val="a0"/>
    <w:link w:val="90"/>
    <w:uiPriority w:val="99"/>
    <w:rsid w:val="006C5A14"/>
    <w:pPr>
      <w:keepNext/>
      <w:keepLines/>
      <w:numPr>
        <w:ilvl w:val="8"/>
        <w:numId w:val="9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6C5A14"/>
    <w:rPr>
      <w:rFonts w:ascii="Times New Roman" w:eastAsia="Times New Roman" w:hAnsi="Times New Roman"/>
      <w:b/>
      <w:sz w:val="32"/>
      <w:szCs w:val="24"/>
      <w:lang w:eastAsia="en-US"/>
    </w:rPr>
  </w:style>
  <w:style w:type="character" w:customStyle="1" w:styleId="21">
    <w:name w:val="Заголовок 2 Знак"/>
    <w:link w:val="20"/>
    <w:uiPriority w:val="99"/>
    <w:locked/>
    <w:rsid w:val="006C5A14"/>
    <w:rPr>
      <w:rFonts w:ascii="Times New Roman" w:eastAsia="Times New Roman" w:hAnsi="Times New Roman"/>
      <w:b/>
      <w:bCs/>
      <w:sz w:val="28"/>
      <w:szCs w:val="26"/>
      <w:lang w:eastAsia="en-US"/>
    </w:rPr>
  </w:style>
  <w:style w:type="character" w:customStyle="1" w:styleId="40">
    <w:name w:val="Заголовок 4 Знак"/>
    <w:link w:val="4"/>
    <w:uiPriority w:val="99"/>
    <w:locked/>
    <w:rsid w:val="006C5A14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6C5A14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6C5A14"/>
    <w:rPr>
      <w:rFonts w:ascii="Cambria" w:eastAsia="Times New Roman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locked/>
    <w:rsid w:val="006C5A14"/>
    <w:rPr>
      <w:rFonts w:ascii="Cambria" w:eastAsia="Times New Roman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6C5A14"/>
    <w:rPr>
      <w:rFonts w:ascii="Cambria" w:eastAsia="Times New Roman" w:hAnsi="Cambria"/>
      <w:i/>
      <w:iCs/>
      <w:color w:val="404040"/>
    </w:rPr>
  </w:style>
  <w:style w:type="paragraph" w:styleId="a4">
    <w:name w:val="Title"/>
    <w:basedOn w:val="a0"/>
    <w:link w:val="a5"/>
    <w:uiPriority w:val="99"/>
    <w:rsid w:val="006C5A14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6C5A14"/>
    <w:rPr>
      <w:rFonts w:ascii="Times New Roman" w:eastAsia="Times New Roman" w:hAnsi="Times New Roman"/>
      <w:b/>
      <w:sz w:val="22"/>
      <w:szCs w:val="24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6C5A14"/>
    <w:pPr>
      <w:spacing w:line="280" w:lineRule="exact"/>
      <w:ind w:left="567" w:right="686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locked/>
    <w:rsid w:val="006C5A14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8">
    <w:name w:val="список с точками"/>
    <w:basedOn w:val="a0"/>
    <w:uiPriority w:val="99"/>
    <w:rsid w:val="006C5A14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6C5A14"/>
  </w:style>
  <w:style w:type="paragraph" w:styleId="a">
    <w:name w:val="Normal (Web)"/>
    <w:basedOn w:val="a0"/>
    <w:uiPriority w:val="99"/>
    <w:rsid w:val="006C5A14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aliases w:val="Подрисуночная"/>
    <w:basedOn w:val="a0"/>
    <w:next w:val="a0"/>
    <w:link w:val="ab"/>
    <w:uiPriority w:val="99"/>
    <w:rsid w:val="006C5A14"/>
    <w:pPr>
      <w:spacing w:after="140" w:line="480" w:lineRule="auto"/>
      <w:ind w:firstLine="0"/>
      <w:jc w:val="center"/>
    </w:pPr>
    <w:rPr>
      <w:bCs/>
      <w:smallCaps/>
      <w:sz w:val="20"/>
    </w:rPr>
  </w:style>
  <w:style w:type="character" w:customStyle="1" w:styleId="ab">
    <w:name w:val="Подзаголовок Знак"/>
    <w:aliases w:val="Подрисуночная Знак"/>
    <w:link w:val="aa"/>
    <w:uiPriority w:val="99"/>
    <w:locked/>
    <w:rsid w:val="006C5A14"/>
    <w:rPr>
      <w:rFonts w:ascii="Times New Roman" w:eastAsia="Times New Roman" w:hAnsi="Times New Roman"/>
      <w:bCs/>
      <w:smallCaps/>
      <w:szCs w:val="24"/>
    </w:rPr>
  </w:style>
  <w:style w:type="paragraph" w:styleId="ac">
    <w:name w:val="Body Text"/>
    <w:basedOn w:val="a0"/>
    <w:link w:val="ad"/>
    <w:uiPriority w:val="99"/>
    <w:rsid w:val="006C5A14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6C5A14"/>
    <w:rPr>
      <w:rFonts w:ascii="Times New Roman" w:eastAsia="Times New Roman" w:hAnsi="Times New Roman"/>
      <w:b/>
      <w:sz w:val="28"/>
      <w:szCs w:val="24"/>
    </w:rPr>
  </w:style>
  <w:style w:type="paragraph" w:styleId="22">
    <w:name w:val="Body Text Indent 2"/>
    <w:aliases w:val="Знак"/>
    <w:basedOn w:val="a0"/>
    <w:link w:val="23"/>
    <w:uiPriority w:val="99"/>
    <w:semiHidden/>
    <w:rsid w:val="006C5A14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6C5A14"/>
    <w:rPr>
      <w:rFonts w:ascii="Times New Roman" w:eastAsia="Times New Roman" w:hAnsi="Times New Roman"/>
      <w:b/>
      <w:sz w:val="24"/>
      <w:szCs w:val="24"/>
    </w:rPr>
  </w:style>
  <w:style w:type="paragraph" w:styleId="31">
    <w:name w:val="Body Text Indent 3"/>
    <w:basedOn w:val="a0"/>
    <w:link w:val="32"/>
    <w:uiPriority w:val="99"/>
    <w:rsid w:val="006C5A14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locked/>
    <w:rsid w:val="006C5A14"/>
    <w:rPr>
      <w:rFonts w:ascii="Times New Roman" w:eastAsia="Times New Roman" w:hAnsi="Times New Roman"/>
      <w:sz w:val="24"/>
      <w:szCs w:val="24"/>
    </w:rPr>
  </w:style>
  <w:style w:type="paragraph" w:customStyle="1" w:styleId="11">
    <w:name w:val="Знак Знак Знак Знак Знак Знак Знак1"/>
    <w:basedOn w:val="a0"/>
    <w:uiPriority w:val="99"/>
    <w:rsid w:val="006C5A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6C5A14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6C5A14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6C5A1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6C5A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6C5A1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6C5A14"/>
    <w:rPr>
      <w:rFonts w:ascii="Times New Roman" w:eastAsia="Times New Roman" w:hAnsi="Times New Roman"/>
      <w:sz w:val="24"/>
      <w:szCs w:val="24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6C5A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rsid w:val="006C5A14"/>
    <w:pPr>
      <w:ind w:left="720"/>
      <w:contextualSpacing/>
    </w:pPr>
  </w:style>
  <w:style w:type="table" w:styleId="af3">
    <w:name w:val="Table Grid"/>
    <w:basedOn w:val="a2"/>
    <w:uiPriority w:val="99"/>
    <w:rsid w:val="006C5A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C5A14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6C5A1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af5">
    <w:name w:val="header"/>
    <w:basedOn w:val="a0"/>
    <w:link w:val="af6"/>
    <w:uiPriority w:val="99"/>
    <w:rsid w:val="006C5A14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6C5A14"/>
    <w:rPr>
      <w:rFonts w:ascii="Times New Roman" w:eastAsia="Times New Roman" w:hAnsi="Times New Roman"/>
      <w:sz w:val="24"/>
      <w:szCs w:val="24"/>
    </w:rPr>
  </w:style>
  <w:style w:type="paragraph" w:customStyle="1" w:styleId="12">
    <w:name w:val="Основной текст1"/>
    <w:uiPriority w:val="99"/>
    <w:rsid w:val="006C5A14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customStyle="1" w:styleId="24">
    <w:name w:val="Основной текст (2)_"/>
    <w:uiPriority w:val="99"/>
    <w:rsid w:val="006C5A14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6C5A14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6C5A14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6C5A14"/>
    <w:rPr>
      <w:rFonts w:cs="Times New Roman"/>
    </w:rPr>
  </w:style>
  <w:style w:type="character" w:styleId="af7">
    <w:name w:val="Hyperlink"/>
    <w:uiPriority w:val="99"/>
    <w:rsid w:val="006C5A14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6C5A14"/>
    <w:rPr>
      <w:rFonts w:ascii="Times New Roman" w:hAnsi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6C5A14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paragraph" w:customStyle="1" w:styleId="13">
    <w:name w:val="Обычный1"/>
    <w:rsid w:val="006C5A14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f8">
    <w:name w:val="Стиль"/>
    <w:rsid w:val="006C5A14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eastAsia="ru-RU"/>
    </w:rPr>
  </w:style>
  <w:style w:type="paragraph" w:styleId="27">
    <w:name w:val="Body Text 2"/>
    <w:aliases w:val="Знак4"/>
    <w:basedOn w:val="a0"/>
    <w:link w:val="28"/>
    <w:rsid w:val="006C5A14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6C5A14"/>
    <w:rPr>
      <w:rFonts w:eastAsia="Times New Roman"/>
      <w:sz w:val="22"/>
      <w:szCs w:val="22"/>
    </w:rPr>
  </w:style>
  <w:style w:type="paragraph" w:customStyle="1" w:styleId="Default">
    <w:name w:val="Default"/>
    <w:uiPriority w:val="99"/>
    <w:rsid w:val="006C5A1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0"/>
    <w:link w:val="34"/>
    <w:uiPriority w:val="99"/>
    <w:rsid w:val="006C5A14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6C5A14"/>
    <w:rPr>
      <w:rFonts w:eastAsia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6C5A14"/>
    <w:rPr>
      <w:rFonts w:cs="Times New Roman"/>
    </w:rPr>
  </w:style>
  <w:style w:type="character" w:customStyle="1" w:styleId="hps">
    <w:name w:val="hps"/>
    <w:rsid w:val="006C5A14"/>
    <w:rPr>
      <w:rFonts w:cs="Times New Roman"/>
    </w:rPr>
  </w:style>
  <w:style w:type="character" w:customStyle="1" w:styleId="41">
    <w:name w:val="Знак Знак4"/>
    <w:uiPriority w:val="99"/>
    <w:rsid w:val="006C5A1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6C5A14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 w:eastAsia="ru-RU"/>
    </w:rPr>
  </w:style>
  <w:style w:type="character" w:customStyle="1" w:styleId="Hyperlink0">
    <w:name w:val="Hyperlink.0"/>
    <w:uiPriority w:val="99"/>
    <w:rsid w:val="006C5A14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6C5A14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a0"/>
    <w:uiPriority w:val="99"/>
    <w:rsid w:val="006C5A14"/>
    <w:pPr>
      <w:spacing w:before="100" w:beforeAutospacing="1" w:after="100" w:afterAutospacing="1"/>
    </w:pPr>
  </w:style>
  <w:style w:type="paragraph" w:styleId="af9">
    <w:name w:val="List Bullet"/>
    <w:basedOn w:val="a0"/>
    <w:rsid w:val="006C5A14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6C5A14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6C5A14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6C5A14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6C5A14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6C5A14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6C5A14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6C5A14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6C5A14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6C5A14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6C5A14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6C5A14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6C5A14"/>
    <w:rPr>
      <w:rFonts w:ascii="Courier New" w:eastAsia="Times New Roman" w:hAnsi="Courier New" w:cs="Courier New"/>
    </w:rPr>
  </w:style>
  <w:style w:type="character" w:customStyle="1" w:styleId="apple-style-span">
    <w:name w:val="apple-style-span"/>
    <w:uiPriority w:val="99"/>
    <w:rsid w:val="006C5A14"/>
    <w:rPr>
      <w:rFonts w:cs="Times New Roman"/>
    </w:rPr>
  </w:style>
  <w:style w:type="character" w:customStyle="1" w:styleId="translation">
    <w:name w:val="translation"/>
    <w:rsid w:val="006C5A14"/>
    <w:rPr>
      <w:rFonts w:cs="Times New Roman"/>
    </w:rPr>
  </w:style>
  <w:style w:type="paragraph" w:customStyle="1" w:styleId="36">
    <w:name w:val="Абзац списка3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6C5A14"/>
    <w:rPr>
      <w:rFonts w:ascii="Times New Roman" w:eastAsia="Times New Roman" w:hAnsi="Times New Roman"/>
      <w:lang w:val="ru-RU" w:eastAsia="ru-RU"/>
    </w:rPr>
  </w:style>
  <w:style w:type="paragraph" w:customStyle="1" w:styleId="44">
    <w:name w:val="Абзац списка4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6C5A14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6C5A14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6C5A14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rsid w:val="006C5A14"/>
  </w:style>
  <w:style w:type="character" w:customStyle="1" w:styleId="times1404200418041e2char">
    <w:name w:val="times14___0420_0418_041e2__char"/>
    <w:rsid w:val="006C5A14"/>
  </w:style>
  <w:style w:type="paragraph" w:customStyle="1" w:styleId="Times1412">
    <w:name w:val="Стиль Timesмаркер14 + Междустр.интервал:  множитель 12 ин"/>
    <w:basedOn w:val="a0"/>
    <w:rsid w:val="006C5A14"/>
    <w:pPr>
      <w:numPr>
        <w:numId w:val="3"/>
      </w:numPr>
      <w:tabs>
        <w:tab w:val="clear" w:pos="454"/>
        <w:tab w:val="num" w:pos="-2268"/>
        <w:tab w:val="left" w:pos="709"/>
      </w:tabs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rsid w:val="006C5A14"/>
    <w:pPr>
      <w:tabs>
        <w:tab w:val="left" w:pos="709"/>
      </w:tabs>
      <w:ind w:firstLine="397"/>
      <w:jc w:val="both"/>
    </w:pPr>
  </w:style>
  <w:style w:type="character" w:customStyle="1" w:styleId="Times1420">
    <w:name w:val="Times14_РИО2 Знак"/>
    <w:link w:val="Times142"/>
    <w:rsid w:val="006C5A14"/>
    <w:rPr>
      <w:rFonts w:ascii="Times New Roman" w:eastAsia="Times New Roman" w:hAnsi="Times New Roman"/>
      <w:sz w:val="24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rsid w:val="006C5A14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6C5A14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C5A14"/>
    <w:rPr>
      <w:i/>
      <w:iCs/>
    </w:rPr>
  </w:style>
  <w:style w:type="character" w:customStyle="1" w:styleId="15">
    <w:name w:val="Основной шрифт абзаца1"/>
    <w:rsid w:val="006C5A14"/>
  </w:style>
  <w:style w:type="paragraph" w:styleId="afc">
    <w:name w:val="caption"/>
    <w:basedOn w:val="a0"/>
    <w:next w:val="a0"/>
    <w:rsid w:val="006C5A14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6C5A14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6C5A14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6C5A14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rsid w:val="006C5A14"/>
  </w:style>
  <w:style w:type="paragraph" w:customStyle="1" w:styleId="61">
    <w:name w:val="Абзац списка6"/>
    <w:basedOn w:val="a0"/>
    <w:rsid w:val="006C5A14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6C5A14"/>
    <w:rPr>
      <w:rFonts w:ascii="Cambria" w:eastAsia="Times New Roman" w:hAnsi="Cambria"/>
      <w:b/>
      <w:bCs/>
      <w:color w:val="4F81BD"/>
      <w:sz w:val="24"/>
      <w:szCs w:val="24"/>
    </w:rPr>
  </w:style>
  <w:style w:type="character" w:styleId="aff">
    <w:name w:val="Book Title"/>
    <w:uiPriority w:val="33"/>
    <w:rsid w:val="006C5A14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rsid w:val="006C5A14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6C5A14"/>
    <w:rPr>
      <w:rFonts w:ascii="Times New Roman" w:eastAsia="Times New Roman" w:hAnsi="Times New Roman"/>
      <w:sz w:val="24"/>
      <w:szCs w:val="24"/>
      <w:lang w:val="en-US" w:eastAsia="x-none"/>
    </w:rPr>
  </w:style>
  <w:style w:type="character" w:customStyle="1" w:styleId="80">
    <w:name w:val="Заголовок 8 Знак"/>
    <w:link w:val="8"/>
    <w:semiHidden/>
    <w:rsid w:val="006C5A14"/>
    <w:rPr>
      <w:rFonts w:eastAsia="Times New Roman"/>
      <w:i/>
      <w:iCs/>
      <w:sz w:val="24"/>
      <w:szCs w:val="24"/>
    </w:rPr>
  </w:style>
  <w:style w:type="paragraph" w:customStyle="1" w:styleId="-1">
    <w:name w:val="Обычный-1"/>
    <w:basedOn w:val="a0"/>
    <w:autoRedefine/>
    <w:rsid w:val="006C5A14"/>
    <w:pPr>
      <w:jc w:val="both"/>
    </w:pPr>
    <w:rPr>
      <w:color w:val="000000"/>
      <w:szCs w:val="28"/>
    </w:rPr>
  </w:style>
  <w:style w:type="paragraph" w:customStyle="1" w:styleId="120">
    <w:name w:val="12Обычный"/>
    <w:basedOn w:val="a0"/>
    <w:qFormat/>
    <w:rsid w:val="006C5A14"/>
    <w:pPr>
      <w:jc w:val="both"/>
    </w:pPr>
    <w:rPr>
      <w:color w:val="000000"/>
      <w:szCs w:val="28"/>
    </w:rPr>
  </w:style>
  <w:style w:type="paragraph" w:customStyle="1" w:styleId="16">
    <w:name w:val="1_Заголовок"/>
    <w:basedOn w:val="1"/>
    <w:autoRedefine/>
    <w:qFormat/>
    <w:rsid w:val="006C5A14"/>
    <w:pPr>
      <w:spacing w:line="360" w:lineRule="auto"/>
      <w:contextualSpacing w:val="0"/>
    </w:pPr>
    <w:rPr>
      <w:szCs w:val="28"/>
      <w:lang w:eastAsia="ru-RU"/>
    </w:rPr>
  </w:style>
  <w:style w:type="paragraph" w:customStyle="1" w:styleId="2a">
    <w:name w:val="2_Заголовок"/>
    <w:basedOn w:val="20"/>
    <w:autoRedefine/>
    <w:qFormat/>
    <w:rsid w:val="006C5A14"/>
    <w:pPr>
      <w:numPr>
        <w:ilvl w:val="0"/>
        <w:numId w:val="0"/>
      </w:numPr>
      <w:spacing w:line="240" w:lineRule="auto"/>
    </w:pPr>
    <w:rPr>
      <w:color w:val="000000"/>
      <w:lang w:eastAsia="ru-RU"/>
    </w:rPr>
  </w:style>
  <w:style w:type="paragraph" w:customStyle="1" w:styleId="aff1">
    <w:name w:val="Подрисуночный"/>
    <w:basedOn w:val="a0"/>
    <w:autoRedefine/>
    <w:qFormat/>
    <w:rsid w:val="006C5A14"/>
    <w:pPr>
      <w:spacing w:after="200" w:line="360" w:lineRule="auto"/>
      <w:ind w:firstLine="0"/>
      <w:jc w:val="center"/>
    </w:pPr>
    <w:rPr>
      <w:sz w:val="20"/>
      <w:szCs w:val="28"/>
    </w:rPr>
  </w:style>
  <w:style w:type="paragraph" w:customStyle="1" w:styleId="aff2">
    <w:name w:val="Формула"/>
    <w:basedOn w:val="120"/>
    <w:next w:val="120"/>
    <w:qFormat/>
    <w:rsid w:val="006C5A14"/>
    <w:pPr>
      <w:spacing w:before="300" w:after="300" w:line="240" w:lineRule="auto"/>
      <w:ind w:left="5103" w:firstLine="0"/>
      <w:jc w:val="left"/>
    </w:pPr>
  </w:style>
  <w:style w:type="paragraph" w:customStyle="1" w:styleId="aff3">
    <w:name w:val="Рисунок"/>
    <w:basedOn w:val="120"/>
    <w:qFormat/>
    <w:rsid w:val="006C5A14"/>
    <w:pPr>
      <w:spacing w:before="240" w:line="240" w:lineRule="auto"/>
      <w:ind w:firstLine="0"/>
      <w:jc w:val="center"/>
    </w:pPr>
    <w:rPr>
      <w:noProof/>
      <w:lang w:val="en-US" w:eastAsia="en-US"/>
    </w:rPr>
  </w:style>
  <w:style w:type="paragraph" w:styleId="aff4">
    <w:name w:val="TOC Heading"/>
    <w:basedOn w:val="1"/>
    <w:next w:val="a0"/>
    <w:uiPriority w:val="39"/>
    <w:unhideWhenUsed/>
    <w:rsid w:val="006C5A14"/>
    <w:pPr>
      <w:keepLines/>
      <w:spacing w:before="480" w:line="276" w:lineRule="auto"/>
      <w:contextualSpacing w:val="0"/>
      <w:jc w:val="left"/>
      <w:outlineLvl w:val="9"/>
    </w:pPr>
    <w:rPr>
      <w:rFonts w:ascii="Cambria" w:eastAsia="MS Gothic" w:hAnsi="Cambria"/>
      <w:bCs/>
      <w:color w:val="365F91"/>
      <w:sz w:val="28"/>
      <w:szCs w:val="28"/>
      <w:lang w:val="en-US" w:eastAsia="ja-JP"/>
    </w:rPr>
  </w:style>
  <w:style w:type="paragraph" w:styleId="17">
    <w:name w:val="toc 1"/>
    <w:basedOn w:val="a0"/>
    <w:next w:val="a0"/>
    <w:autoRedefine/>
    <w:uiPriority w:val="39"/>
    <w:rsid w:val="006C5A14"/>
    <w:pPr>
      <w:tabs>
        <w:tab w:val="right" w:leader="dot" w:pos="9628"/>
      </w:tabs>
    </w:pPr>
  </w:style>
  <w:style w:type="paragraph" w:styleId="2b">
    <w:name w:val="toc 2"/>
    <w:basedOn w:val="a0"/>
    <w:next w:val="a0"/>
    <w:autoRedefine/>
    <w:uiPriority w:val="39"/>
    <w:rsid w:val="006C5A14"/>
    <w:pPr>
      <w:ind w:left="240"/>
    </w:pPr>
  </w:style>
  <w:style w:type="paragraph" w:customStyle="1" w:styleId="18">
    <w:name w:val="Не 1 Заг"/>
    <w:basedOn w:val="120"/>
    <w:qFormat/>
    <w:rsid w:val="00D37B1B"/>
    <w:pPr>
      <w:spacing w:before="30" w:line="360" w:lineRule="auto"/>
      <w:ind w:firstLine="0"/>
      <w:jc w:val="center"/>
    </w:pPr>
    <w:rPr>
      <w:b/>
      <w:sz w:val="32"/>
    </w:rPr>
  </w:style>
  <w:style w:type="paragraph" w:customStyle="1" w:styleId="2c">
    <w:name w:val="Не 2 заг"/>
    <w:basedOn w:val="18"/>
    <w:rsid w:val="00D37B1B"/>
    <w:pPr>
      <w:jc w:val="left"/>
    </w:pPr>
    <w:rPr>
      <w:sz w:val="28"/>
    </w:rPr>
  </w:style>
  <w:style w:type="paragraph" w:customStyle="1" w:styleId="37">
    <w:name w:val="3_Заголовок"/>
    <w:basedOn w:val="3"/>
    <w:next w:val="120"/>
    <w:rsid w:val="006C5A14"/>
    <w:pPr>
      <w:numPr>
        <w:ilvl w:val="0"/>
        <w:numId w:val="0"/>
      </w:numPr>
      <w:spacing w:line="240" w:lineRule="auto"/>
    </w:pPr>
    <w:rPr>
      <w:rFonts w:ascii="Times New Roman" w:hAnsi="Times New Roman"/>
      <w:color w:val="auto"/>
      <w:sz w:val="28"/>
      <w:szCs w:val="32"/>
    </w:rPr>
  </w:style>
  <w:style w:type="paragraph" w:customStyle="1" w:styleId="38">
    <w:name w:val="Заг3"/>
    <w:basedOn w:val="3"/>
    <w:rsid w:val="00FE177A"/>
    <w:rPr>
      <w:rFonts w:ascii="Times New Roman" w:hAnsi="Times New Roman"/>
      <w:color w:val="auto"/>
      <w:sz w:val="28"/>
    </w:rPr>
  </w:style>
  <w:style w:type="numbering" w:customStyle="1" w:styleId="Style1">
    <w:name w:val="Style1"/>
    <w:uiPriority w:val="99"/>
    <w:rsid w:val="00FE177A"/>
    <w:pPr>
      <w:numPr>
        <w:numId w:val="13"/>
      </w:numPr>
    </w:pPr>
  </w:style>
  <w:style w:type="numbering" w:customStyle="1" w:styleId="Style2">
    <w:name w:val="Style2"/>
    <w:uiPriority w:val="99"/>
    <w:rsid w:val="00FE177A"/>
    <w:pPr>
      <w:numPr>
        <w:numId w:val="16"/>
      </w:numPr>
    </w:pPr>
  </w:style>
  <w:style w:type="paragraph" w:customStyle="1" w:styleId="aff5">
    <w:name w:val="Листинг"/>
    <w:basedOn w:val="a0"/>
    <w:link w:val="aff6"/>
    <w:qFormat/>
    <w:rsid w:val="00FD53BD"/>
    <w:pPr>
      <w:ind w:firstLine="0"/>
    </w:pPr>
  </w:style>
  <w:style w:type="character" w:customStyle="1" w:styleId="aff6">
    <w:name w:val="Листинг Знак"/>
    <w:link w:val="aff5"/>
    <w:rsid w:val="00FD53BD"/>
    <w:rPr>
      <w:rFonts w:ascii="Times New Roman" w:eastAsia="Times New Roman" w:hAnsi="Times New Roman"/>
      <w:sz w:val="24"/>
      <w:szCs w:val="24"/>
    </w:rPr>
  </w:style>
  <w:style w:type="paragraph" w:customStyle="1" w:styleId="alt">
    <w:name w:val="alt"/>
    <w:basedOn w:val="a0"/>
    <w:rsid w:val="002E3110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customStyle="1" w:styleId="preprocessor">
    <w:name w:val="preprocessor"/>
    <w:basedOn w:val="a1"/>
    <w:rsid w:val="002E3110"/>
  </w:style>
  <w:style w:type="character" w:customStyle="1" w:styleId="keyword">
    <w:name w:val="keyword"/>
    <w:basedOn w:val="a1"/>
    <w:rsid w:val="002E3110"/>
  </w:style>
  <w:style w:type="character" w:customStyle="1" w:styleId="comment">
    <w:name w:val="comment"/>
    <w:basedOn w:val="a1"/>
    <w:rsid w:val="002E3110"/>
  </w:style>
  <w:style w:type="character" w:customStyle="1" w:styleId="datatypes">
    <w:name w:val="datatypes"/>
    <w:basedOn w:val="a1"/>
    <w:rsid w:val="002E3110"/>
  </w:style>
  <w:style w:type="character" w:customStyle="1" w:styleId="string">
    <w:name w:val="string"/>
    <w:basedOn w:val="a1"/>
    <w:rsid w:val="002E3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237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0672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5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4068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9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95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73008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563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5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pcl\Documents\&#1064;&#1072;&#1073;&#1083;&#1086;&#108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17883-3FC8-49E8-91A4-831D737B4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1685</TotalTime>
  <Pages>14</Pages>
  <Words>1790</Words>
  <Characters>10208</Characters>
  <Application>Microsoft Office Word</Application>
  <DocSecurity>0</DocSecurity>
  <Lines>85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11975</CharactersWithSpaces>
  <SharedDoc>false</SharedDoc>
  <HLinks>
    <vt:vector size="66" baseType="variant">
      <vt:variant>
        <vt:i4>5373954</vt:i4>
      </vt:variant>
      <vt:variant>
        <vt:i4>96</vt:i4>
      </vt:variant>
      <vt:variant>
        <vt:i4>0</vt:i4>
      </vt:variant>
      <vt:variant>
        <vt:i4>5</vt:i4>
      </vt:variant>
      <vt:variant>
        <vt:lpwstr>https://www.mendeley.com/</vt:lpwstr>
      </vt:variant>
      <vt:variant>
        <vt:lpwstr/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_Toc532747623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_Toc532747622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_Toc532747618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_Toc532747617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_Toc532747614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_Toc532747608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_Toc532747604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_Toc532747601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_Toc532747598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_Toc532747593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Вадим</cp:lastModifiedBy>
  <cp:revision>5</cp:revision>
  <cp:lastPrinted>2020-03-16T08:43:00Z</cp:lastPrinted>
  <dcterms:created xsi:type="dcterms:W3CDTF">2020-05-15T15:09:00Z</dcterms:created>
  <dcterms:modified xsi:type="dcterms:W3CDTF">2020-06-01T04:28:00Z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http://www.zotero.org/styles/gost-r-7-0-5-2008-numeric-alphabetical</vt:lpwstr>
  </property>
  <property fmtid="{D5CDD505-2E9C-101B-9397-08002B2CF9AE}" pid="24" name="Mendeley Unique User Id_1">
    <vt:lpwstr>a432ebca-f4c5-309c-b2e9-5433f3997e60</vt:lpwstr>
  </property>
</Properties>
</file>